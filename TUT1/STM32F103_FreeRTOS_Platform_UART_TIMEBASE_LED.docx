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17C39" w14:textId="7DD1F50A" w:rsidR="00816216" w:rsidRDefault="00594252" w:rsidP="007618B0">
      <w:pPr>
        <w:pStyle w:val="Title"/>
        <w:jc w:val="center"/>
      </w:pPr>
      <w:r>
        <w:t>STM32F103C–FREERTOS-PLATFORM</w:t>
      </w:r>
    </w:p>
    <w:p w14:paraId="47392975" w14:textId="77777777" w:rsidR="001547B7" w:rsidRDefault="007618B0" w:rsidP="007618B0">
      <w:pPr>
        <w:pStyle w:val="Title"/>
        <w:jc w:val="center"/>
      </w:pPr>
      <w:r>
        <w:t xml:space="preserve">TUT1: FREERTOS, TASK, </w:t>
      </w:r>
    </w:p>
    <w:p w14:paraId="7AB26BDA" w14:textId="1C82F834" w:rsidR="007618B0" w:rsidRDefault="001547B7" w:rsidP="007618B0">
      <w:pPr>
        <w:pStyle w:val="Title"/>
        <w:jc w:val="center"/>
      </w:pPr>
      <w:r>
        <w:t xml:space="preserve">Driver </w:t>
      </w:r>
      <w:r w:rsidR="007618B0">
        <w:t>UART, TIMEBASE</w:t>
      </w:r>
    </w:p>
    <w:p w14:paraId="6CB433A9" w14:textId="21C9738B" w:rsidR="00DE03A0" w:rsidRDefault="00CE15E9" w:rsidP="00141A4C">
      <w:r>
        <w:t>Addr</w:t>
      </w:r>
      <w:r w:rsidR="003B1495">
        <w:t>ess</w:t>
      </w:r>
      <w:r>
        <w:t>: 666/49 3 Thang 2, Ward 14, District 10</w:t>
      </w:r>
      <w:r w:rsidR="00DE03A0">
        <w:t>, Ho Chi Minh City, Vietnam</w:t>
      </w:r>
    </w:p>
    <w:p w14:paraId="40DB52B8" w14:textId="2F9A5728" w:rsidR="00594252" w:rsidRDefault="00CE15E9" w:rsidP="00141A4C">
      <w:r>
        <w:t>Phone: +84986035797</w:t>
      </w:r>
      <w:r w:rsidR="00141A4C">
        <w:t> | </w:t>
      </w:r>
      <w:r>
        <w:t xml:space="preserve">Email: </w:t>
      </w:r>
      <w:hyperlink r:id="rId8" w:history="1">
        <w:r w:rsidR="00594252" w:rsidRPr="00007CB7">
          <w:rPr>
            <w:rStyle w:val="Hyperlink"/>
          </w:rPr>
          <w:t>sonhai26988@gmail.com</w:t>
        </w:r>
      </w:hyperlink>
    </w:p>
    <w:p w14:paraId="625677E4" w14:textId="3B6DA088" w:rsidR="007618B0" w:rsidRDefault="007618B0" w:rsidP="007618B0">
      <w:pPr>
        <w:pStyle w:val="Heading1"/>
      </w:pPr>
      <w:r>
        <w:t>Công việc:</w:t>
      </w:r>
    </w:p>
    <w:p w14:paraId="73FED91A" w14:textId="5B8CB7BD" w:rsidR="007618B0" w:rsidRDefault="007618B0" w:rsidP="007618B0">
      <w:pPr>
        <w:pStyle w:val="ListBullet"/>
      </w:pPr>
      <w:r>
        <w:t>Port FREERTOS v10.0.0.0 cho core ARM STM32F103C8T6</w:t>
      </w:r>
    </w:p>
    <w:p w14:paraId="62D1EC72" w14:textId="303C9365" w:rsidR="007618B0" w:rsidRDefault="007618B0" w:rsidP="007618B0">
      <w:pPr>
        <w:pStyle w:val="ListBullet"/>
      </w:pPr>
      <w:r>
        <w:t xml:space="preserve">Viết driver </w:t>
      </w:r>
      <w:r w:rsidR="001547B7">
        <w:t>cho UART1: debug, tập lệnh giao tiếp</w:t>
      </w:r>
    </w:p>
    <w:p w14:paraId="49513FC4" w14:textId="2C9CA7AB" w:rsidR="001547B7" w:rsidRPr="007618B0" w:rsidRDefault="001547B7" w:rsidP="001547B7">
      <w:pPr>
        <w:pStyle w:val="ListBullet"/>
      </w:pPr>
      <w:r>
        <w:t>Viết driver timebase, xung clock nền dùng cho định thì</w:t>
      </w:r>
      <w:r w:rsidR="00D1739B">
        <w:t xml:space="preserve"> các function sẽ thực hiện</w:t>
      </w:r>
    </w:p>
    <w:p w14:paraId="22D8FAAA" w14:textId="77B44237" w:rsidR="007618B0" w:rsidRDefault="007618B0" w:rsidP="00141A4C">
      <w:pPr>
        <w:pStyle w:val="Heading1"/>
      </w:pPr>
      <w:r>
        <w:t>Ý tưởng:</w:t>
      </w:r>
    </w:p>
    <w:p w14:paraId="3ED6E240" w14:textId="4AEBFF1A" w:rsidR="00EB2B80" w:rsidRDefault="00EB2B80" w:rsidP="00B54CB9">
      <w:pPr>
        <w:pStyle w:val="ListBullet"/>
      </w:pPr>
      <w:r>
        <w:t>Port FreeRTOS: port full function, nhưng chạy demo theo từng option từng bài học cho dễ tiếp cận</w:t>
      </w:r>
    </w:p>
    <w:p w14:paraId="5AA65372" w14:textId="3BFF173B" w:rsidR="00B54CB9" w:rsidRDefault="00B54CB9" w:rsidP="00B54CB9">
      <w:pPr>
        <w:pStyle w:val="ListBullet"/>
      </w:pPr>
      <w:r>
        <w:t xml:space="preserve">Driver UART1: dựa trên ngắt nhận và ngắt thu, đẩy data vào RINGBUF đã được phân hoạch buffer size từ đầu chương trình. UART1 đang sử dụng mặc định để debug realtime qua terminal, update OTA hoặc hỗ trợ các AT command: </w:t>
      </w:r>
      <w:r w:rsidR="009A3135">
        <w:t>info sản phẩm, cấu hình config các thông số sản phẩm, test config các kiểu…</w:t>
      </w:r>
    </w:p>
    <w:p w14:paraId="76CEFD22" w14:textId="4A2DB86E" w:rsidR="007618B0" w:rsidRDefault="009A3135" w:rsidP="00141A4C">
      <w:pPr>
        <w:pStyle w:val="ListBullet"/>
      </w:pPr>
      <w:r>
        <w:t>Driver timebase: sử dụng timer 2 vs xung clock cao, 100us ngắt 1 lần để lấy timebase tần số cao, dùng cho các function hoặc ứng dụng định thì: delay, wait...</w:t>
      </w:r>
    </w:p>
    <w:p w14:paraId="3529F5E0" w14:textId="4E979BB0" w:rsidR="00862316" w:rsidRDefault="009A3135" w:rsidP="00862316">
      <w:pPr>
        <w:pStyle w:val="Heading1"/>
      </w:pPr>
      <w:r>
        <w:t>T</w:t>
      </w:r>
      <w:r w:rsidR="007618B0">
        <w:t>hự</w:t>
      </w:r>
      <w:r>
        <w:t>c</w:t>
      </w:r>
      <w:r w:rsidR="007618B0">
        <w:t xml:space="preserve"> hiện</w:t>
      </w:r>
      <w:r w:rsidR="00735A3C">
        <w:t>, các hàm,</w:t>
      </w:r>
      <w:r>
        <w:t>và cách sử dụng:</w:t>
      </w:r>
    </w:p>
    <w:p w14:paraId="293C864E" w14:textId="77777777" w:rsidR="00735A3C" w:rsidRDefault="00735A3C" w:rsidP="00862316">
      <w:pPr>
        <w:pStyle w:val="Heading1"/>
      </w:pPr>
    </w:p>
    <w:p w14:paraId="67BD6F78" w14:textId="5C28851A" w:rsidR="00016614" w:rsidRDefault="00016614" w:rsidP="00016614">
      <w:pPr>
        <w:pStyle w:val="Heading2"/>
      </w:pPr>
      <w:r>
        <w:t>UART1:</w:t>
      </w:r>
    </w:p>
    <w:p w14:paraId="19872FE8" w14:textId="7602EDD2" w:rsidR="00016614" w:rsidRDefault="00016614" w:rsidP="00016614">
      <w:pPr>
        <w:pStyle w:val="Heading3"/>
        <w:ind w:firstLine="720"/>
      </w:pPr>
      <w:r>
        <w:t>Các file sử dụng:</w:t>
      </w:r>
    </w:p>
    <w:p w14:paraId="4AAC9D6D" w14:textId="25D4398B" w:rsidR="00FE3E7A" w:rsidRDefault="00016614" w:rsidP="00FE3E7A">
      <w:pPr>
        <w:spacing w:after="0"/>
        <w:ind w:left="1440"/>
      </w:pPr>
      <w:r>
        <w:t>USART1</w:t>
      </w:r>
      <w:r w:rsidR="00FE3E7A">
        <w:t>_Function.c: tầng driver cho các hàm sử dụng: dùng init, truyền nhận data…</w:t>
      </w:r>
    </w:p>
    <w:p w14:paraId="536C5DF8" w14:textId="77777777" w:rsidR="00FE3E7A" w:rsidRDefault="00016614" w:rsidP="00FE3E7A">
      <w:pPr>
        <w:spacing w:after="0"/>
        <w:ind w:left="1440"/>
      </w:pPr>
      <w:r>
        <w:t>USART1</w:t>
      </w:r>
      <w:r>
        <w:t>_Function.h</w:t>
      </w:r>
      <w:r w:rsidR="00FE3E7A">
        <w:t>:</w:t>
      </w:r>
    </w:p>
    <w:p w14:paraId="710C3A12" w14:textId="4192F3C8" w:rsidR="00FE3E7A" w:rsidRDefault="00016614" w:rsidP="00FE3E7A">
      <w:pPr>
        <w:spacing w:after="0"/>
        <w:ind w:left="1440"/>
      </w:pPr>
      <w:r w:rsidRPr="00016614">
        <w:t>USART1_AppCall_Function.c</w:t>
      </w:r>
      <w:r w:rsidR="00FE3E7A">
        <w:t>: móc pointer hàm cho các function</w:t>
      </w:r>
    </w:p>
    <w:p w14:paraId="06C4FF49" w14:textId="77777777" w:rsidR="00FE3E7A" w:rsidRDefault="00016614" w:rsidP="00FE3E7A">
      <w:pPr>
        <w:spacing w:after="0"/>
        <w:ind w:left="1440"/>
      </w:pPr>
      <w:r w:rsidRPr="00016614">
        <w:t>USART1_AppCall_Function.h</w:t>
      </w:r>
      <w:r w:rsidR="00FE3E7A">
        <w:t>:</w:t>
      </w:r>
    </w:p>
    <w:p w14:paraId="6FC73625" w14:textId="1A01C722" w:rsidR="00016614" w:rsidRDefault="00016614" w:rsidP="00FE3E7A">
      <w:pPr>
        <w:spacing w:after="0"/>
        <w:ind w:left="1440"/>
      </w:pPr>
      <w:r w:rsidRPr="00016614">
        <w:t>PointerFunctionDefine.h</w:t>
      </w:r>
      <w:r w:rsidR="00FE3E7A">
        <w:t>:</w:t>
      </w:r>
    </w:p>
    <w:p w14:paraId="053B5629" w14:textId="6AD04039" w:rsidR="00FE3E7A" w:rsidRDefault="00FE3E7A" w:rsidP="00016614">
      <w:pPr>
        <w:ind w:left="1440"/>
      </w:pPr>
      <w:r w:rsidRPr="00FE3E7A">
        <w:t>USART1_Function_Profile.h</w:t>
      </w:r>
      <w:r>
        <w:t>: Các cấu hình cho UART, buffer size, cách thức truyền nhận</w:t>
      </w:r>
    </w:p>
    <w:p w14:paraId="71A8BFB5" w14:textId="300CBF50" w:rsidR="00016614" w:rsidRDefault="00016614" w:rsidP="00016614">
      <w:pPr>
        <w:pStyle w:val="Heading3"/>
        <w:ind w:firstLine="720"/>
      </w:pPr>
      <w:r>
        <w:t>Cách thực hiện:</w:t>
      </w:r>
    </w:p>
    <w:p w14:paraId="416161CF" w14:textId="6335BA56" w:rsidR="00016614" w:rsidRDefault="00016614" w:rsidP="00FE3E7A">
      <w:pPr>
        <w:spacing w:after="0"/>
        <w:ind w:left="1440"/>
      </w:pPr>
      <w:r>
        <w:t xml:space="preserve">Data từ UART1 đưa vào buffer qua ringbuf trong ngắt thu và ngắt nhận: </w:t>
      </w:r>
      <w:r w:rsidRPr="00016614">
        <w:t>USART1_RXRingBuff</w:t>
      </w:r>
      <w:r>
        <w:t xml:space="preserve"> và </w:t>
      </w:r>
      <w:r w:rsidR="00FE3E7A" w:rsidRPr="00FE3E7A">
        <w:t>USART1_TXRingBuff</w:t>
      </w:r>
      <w:r w:rsidR="00FE3E7A">
        <w:t>.</w:t>
      </w:r>
    </w:p>
    <w:p w14:paraId="1F3A6736" w14:textId="63D97E93" w:rsidR="00FE3E7A" w:rsidRDefault="00735A3C" w:rsidP="00FE3E7A">
      <w:pPr>
        <w:spacing w:after="0"/>
        <w:ind w:left="1440"/>
      </w:pPr>
      <w:r>
        <w:t xml:space="preserve">1 Function ngoài như </w:t>
      </w:r>
      <w:r w:rsidRPr="00735A3C">
        <w:t>UART_Comm</w:t>
      </w:r>
      <w:r>
        <w:t xml:space="preserve"> của chương trình bootloader sẽ process để giao tiếp vs phần mềm máy tính hay config.</w:t>
      </w:r>
    </w:p>
    <w:p w14:paraId="29D9B1CF" w14:textId="77777777" w:rsidR="00735A3C" w:rsidRDefault="00735A3C" w:rsidP="00FE3E7A">
      <w:pPr>
        <w:spacing w:after="0"/>
        <w:ind w:left="1440"/>
      </w:pPr>
    </w:p>
    <w:p w14:paraId="09281EE4" w14:textId="77777777" w:rsidR="00FE3E7A" w:rsidRPr="00016614" w:rsidRDefault="00FE3E7A" w:rsidP="00FE3E7A">
      <w:pPr>
        <w:spacing w:after="0"/>
        <w:ind w:left="1440"/>
      </w:pPr>
    </w:p>
    <w:p w14:paraId="7A8F9A05" w14:textId="77777777" w:rsidR="00016614" w:rsidRPr="00016614" w:rsidRDefault="00016614" w:rsidP="00016614">
      <w:pPr>
        <w:ind w:left="720"/>
      </w:pPr>
    </w:p>
    <w:p w14:paraId="4CCC06E0" w14:textId="41327121" w:rsidR="00016614" w:rsidRPr="00016614" w:rsidRDefault="00016614" w:rsidP="00016614">
      <w:pPr>
        <w:pStyle w:val="Heading2"/>
      </w:pPr>
      <w:r>
        <w:lastRenderedPageBreak/>
        <w:t>TIMEBASE</w:t>
      </w:r>
    </w:p>
    <w:p w14:paraId="7B968D59" w14:textId="77777777" w:rsidR="00735A3C" w:rsidRDefault="00735A3C" w:rsidP="00735A3C">
      <w:pPr>
        <w:pStyle w:val="Heading3"/>
        <w:ind w:firstLine="720"/>
      </w:pPr>
      <w:r>
        <w:t>Các file sử dụng:</w:t>
      </w:r>
    </w:p>
    <w:p w14:paraId="59B98531" w14:textId="61BED7C4" w:rsidR="00735A3C" w:rsidRDefault="00735A3C" w:rsidP="00735A3C">
      <w:pPr>
        <w:spacing w:after="0"/>
        <w:ind w:left="1440"/>
      </w:pPr>
      <w:r w:rsidRPr="00735A3C">
        <w:t>Time_Manage_Function.c</w:t>
      </w:r>
      <w:r>
        <w:t>:</w:t>
      </w:r>
      <w:r>
        <w:t xml:space="preserve"> các hàm quản lý định thì dựa trên các đơn vị: us, ms, s, rtc(s)</w:t>
      </w:r>
    </w:p>
    <w:p w14:paraId="3D379E5D" w14:textId="6E298275" w:rsidR="00735A3C" w:rsidRDefault="00735A3C" w:rsidP="00735A3C">
      <w:pPr>
        <w:spacing w:after="0"/>
        <w:ind w:left="1440"/>
      </w:pPr>
      <w:r w:rsidRPr="00735A3C">
        <w:t>Time_Manage_Function.h</w:t>
      </w:r>
      <w:r>
        <w:t>:</w:t>
      </w:r>
    </w:p>
    <w:p w14:paraId="19C32F67" w14:textId="45FE48A6" w:rsidR="00735A3C" w:rsidRDefault="00735A3C" w:rsidP="00735A3C">
      <w:pPr>
        <w:spacing w:after="0"/>
        <w:ind w:left="1440"/>
      </w:pPr>
      <w:r w:rsidRPr="00735A3C">
        <w:t>Timer_Function.c</w:t>
      </w:r>
      <w:r>
        <w:t>: móc pointer hàm cho các function</w:t>
      </w:r>
    </w:p>
    <w:p w14:paraId="6FFE3F2F" w14:textId="57B57776" w:rsidR="00735A3C" w:rsidRDefault="00735A3C" w:rsidP="00735A3C">
      <w:pPr>
        <w:spacing w:after="0"/>
        <w:ind w:left="1440"/>
      </w:pPr>
      <w:r w:rsidRPr="00735A3C">
        <w:t>Timer_Function.h</w:t>
      </w:r>
      <w:r>
        <w:t>:</w:t>
      </w:r>
    </w:p>
    <w:p w14:paraId="0B2D3945" w14:textId="673636EE" w:rsidR="00735A3C" w:rsidRDefault="00735A3C" w:rsidP="00735A3C">
      <w:pPr>
        <w:spacing w:after="0"/>
        <w:ind w:left="1440"/>
      </w:pPr>
      <w:r w:rsidRPr="00735A3C">
        <w:t>Timer_Function_Profile.h</w:t>
      </w:r>
      <w:r>
        <w:t>:</w:t>
      </w:r>
    </w:p>
    <w:p w14:paraId="60FAC9F5" w14:textId="77777777" w:rsidR="00735A3C" w:rsidRDefault="00735A3C" w:rsidP="00735A3C">
      <w:pPr>
        <w:pStyle w:val="Heading3"/>
        <w:ind w:firstLine="720"/>
      </w:pPr>
      <w:r>
        <w:t>Cách thực hiện:</w:t>
      </w:r>
    </w:p>
    <w:p w14:paraId="1A0F0ED1" w14:textId="5988A86A" w:rsidR="00735A3C" w:rsidRDefault="00735A3C" w:rsidP="00735A3C">
      <w:pPr>
        <w:spacing w:after="0"/>
        <w:ind w:left="1440"/>
      </w:pPr>
      <w:r>
        <w:t>Sử dụng timer 2 làm timebase, chu kì ngắt 100us, tương ứng tần số 10khz</w:t>
      </w:r>
    </w:p>
    <w:p w14:paraId="15F285DD" w14:textId="1AD51856" w:rsidR="009A3135" w:rsidRDefault="00735A3C" w:rsidP="00735A3C">
      <w:pPr>
        <w:spacing w:after="0"/>
        <w:ind w:left="1440"/>
      </w:pPr>
      <w:r>
        <w:t xml:space="preserve">Biến sử dụng </w:t>
      </w:r>
      <w:r w:rsidRPr="00735A3C">
        <w:t>uTimeHighResolution</w:t>
      </w:r>
      <w:r>
        <w:t xml:space="preserve"> (100us tăng 1 đơn vị), </w:t>
      </w:r>
      <w:r w:rsidRPr="00735A3C">
        <w:t>uTimeMsCounter</w:t>
      </w:r>
      <w:r>
        <w:t xml:space="preserve"> 1 ms tăng 1 đơn vị</w:t>
      </w:r>
    </w:p>
    <w:p w14:paraId="7C136664" w14:textId="763590A8" w:rsidR="00735A3C" w:rsidRDefault="00735A3C" w:rsidP="00735A3C">
      <w:pPr>
        <w:spacing w:after="0"/>
        <w:ind w:left="1440"/>
      </w:pPr>
      <w:r>
        <w:t xml:space="preserve">Trong </w:t>
      </w:r>
      <w:r w:rsidRPr="00735A3C">
        <w:t>Time_Manage_Function.c</w:t>
      </w:r>
      <w:r>
        <w:t xml:space="preserve">: </w:t>
      </w:r>
    </w:p>
    <w:p w14:paraId="4B7F1BA5" w14:textId="6F4B50F7" w:rsidR="00735A3C" w:rsidRDefault="00735A3C" w:rsidP="00735A3C">
      <w:pPr>
        <w:spacing w:after="0"/>
        <w:ind w:left="1440"/>
      </w:pPr>
      <w:r w:rsidRPr="00735A3C">
        <w:t>timer_set</w:t>
      </w:r>
      <w:r>
        <w:t>: khởi tạo 1 chu kì cần định thì</w:t>
      </w:r>
    </w:p>
    <w:p w14:paraId="376E08D8" w14:textId="52F3DF43" w:rsidR="00735A3C" w:rsidRDefault="00735A3C" w:rsidP="00735A3C">
      <w:pPr>
        <w:spacing w:after="0"/>
        <w:ind w:left="1440"/>
      </w:pPr>
      <w:r w:rsidRPr="00735A3C">
        <w:t>timer_reset</w:t>
      </w:r>
      <w:r>
        <w:t>: reset chu kì</w:t>
      </w:r>
    </w:p>
    <w:p w14:paraId="70C8FEB4" w14:textId="62D96EF5" w:rsidR="00735A3C" w:rsidRDefault="00735A3C" w:rsidP="00735A3C">
      <w:pPr>
        <w:spacing w:after="0"/>
        <w:ind w:left="1440"/>
      </w:pPr>
      <w:r w:rsidRPr="00735A3C">
        <w:t>timer_restart</w:t>
      </w:r>
      <w:r>
        <w:t>: restart lại chu kì</w:t>
      </w:r>
    </w:p>
    <w:p w14:paraId="4A828AD0" w14:textId="215F9072" w:rsidR="00735A3C" w:rsidRDefault="00735A3C" w:rsidP="00735A3C">
      <w:pPr>
        <w:spacing w:after="0"/>
        <w:ind w:left="1440"/>
      </w:pPr>
      <w:r w:rsidRPr="00735A3C">
        <w:t>timer_expired</w:t>
      </w:r>
      <w:r>
        <w:t>: check timer expired</w:t>
      </w:r>
    </w:p>
    <w:p w14:paraId="6A35398E" w14:textId="3D75AD93" w:rsidR="00735A3C" w:rsidRDefault="00735A3C" w:rsidP="00735A3C">
      <w:pPr>
        <w:spacing w:after="0"/>
        <w:ind w:left="1440"/>
      </w:pPr>
      <w:r w:rsidRPr="00735A3C">
        <w:t>timer_remaining</w:t>
      </w:r>
      <w:r>
        <w:t>: check thời gian còn lại</w:t>
      </w:r>
    </w:p>
    <w:p w14:paraId="2FA064B1" w14:textId="24366FA8" w:rsidR="00735A3C" w:rsidRPr="00016614" w:rsidRDefault="00735A3C" w:rsidP="00735A3C">
      <w:pPr>
        <w:pStyle w:val="Heading2"/>
      </w:pPr>
      <w:r>
        <w:t>TASK</w:t>
      </w:r>
    </w:p>
    <w:p w14:paraId="3743A84D" w14:textId="3E48E862" w:rsidR="00735A3C" w:rsidRDefault="00735A3C" w:rsidP="00735A3C">
      <w:pPr>
        <w:pStyle w:val="Heading3"/>
        <w:ind w:firstLine="720"/>
      </w:pPr>
      <w:r>
        <w:t>Demo 2 task led sử dụng UART1 và timer expired để hiểu rõ cấu trúc</w:t>
      </w:r>
      <w:r>
        <w:t>:</w:t>
      </w:r>
    </w:p>
    <w:p w14:paraId="07AF8BA0" w14:textId="1E264797" w:rsidR="00735A3C" w:rsidRDefault="00735A3C" w:rsidP="00735A3C">
      <w:pPr>
        <w:spacing w:after="0"/>
      </w:pPr>
      <w:r>
        <w:tab/>
        <w:t>Task 1 tác động lên LED1</w:t>
      </w:r>
    </w:p>
    <w:p w14:paraId="695088AE" w14:textId="0D5E2DC7" w:rsidR="00735A3C" w:rsidRDefault="00735A3C" w:rsidP="00735A3C">
      <w:pPr>
        <w:spacing w:after="0"/>
      </w:pPr>
      <w:r>
        <w:tab/>
      </w:r>
      <w:r>
        <w:t>Task 1 tác độ</w:t>
      </w:r>
      <w:r>
        <w:t>ng lên LED2</w:t>
      </w:r>
    </w:p>
    <w:p w14:paraId="3D95374F" w14:textId="79048124" w:rsidR="00735A3C" w:rsidRPr="00735A3C" w:rsidRDefault="00735A3C" w:rsidP="00735A3C">
      <w:pPr>
        <w:spacing w:after="0"/>
      </w:pPr>
    </w:p>
    <w:p w14:paraId="251E1725" w14:textId="671A30B4" w:rsidR="00735A3C" w:rsidRDefault="00735A3C" w:rsidP="00735A3C">
      <w:pPr>
        <w:pStyle w:val="Heading3"/>
        <w:ind w:firstLine="720"/>
      </w:pPr>
      <w:r>
        <w:t xml:space="preserve">Trong ví dụ này sử dụng LED1 phối hợp vs các hàm UART1 để in data debug và để định thì chớp tắt </w:t>
      </w:r>
      <w:r w:rsidR="00CA2B18">
        <w:t>LED1</w:t>
      </w:r>
      <w:r>
        <w:t>:</w:t>
      </w:r>
    </w:p>
    <w:p w14:paraId="6690C27B" w14:textId="78B971EC" w:rsidR="00735A3C" w:rsidRDefault="00CA2B18" w:rsidP="00CA2B18">
      <w:pPr>
        <w:spacing w:after="0"/>
        <w:ind w:firstLine="720"/>
      </w:pPr>
      <w:r w:rsidRPr="00CA2B18">
        <w:t>LED1_Task</w:t>
      </w:r>
      <w:r>
        <w:t xml:space="preserve"> được tạo trong file main.c cho dễ ví dụ:</w:t>
      </w:r>
    </w:p>
    <w:p w14:paraId="7D5455BB" w14:textId="21A05E92" w:rsidR="00CA2B18" w:rsidRDefault="00C14AB4" w:rsidP="00C14AB4">
      <w:pPr>
        <w:pStyle w:val="ListParagraph"/>
        <w:numPr>
          <w:ilvl w:val="0"/>
          <w:numId w:val="26"/>
        </w:numPr>
        <w:spacing w:after="0"/>
      </w:pPr>
      <w:r w:rsidRPr="00C14AB4">
        <w:t>LED1_Task( void *pvParameters )</w:t>
      </w:r>
      <w:r>
        <w:t>;</w:t>
      </w:r>
    </w:p>
    <w:p w14:paraId="2058D318" w14:textId="11EB4546" w:rsidR="00C14AB4" w:rsidRDefault="00C14AB4" w:rsidP="00C14AB4">
      <w:pPr>
        <w:pStyle w:val="ListParagraph"/>
        <w:numPr>
          <w:ilvl w:val="0"/>
          <w:numId w:val="26"/>
        </w:numPr>
        <w:spacing w:after="0"/>
      </w:pPr>
      <w:r>
        <w:t>Chu kì của task #define LED1_TASK_FREQUENCY</w:t>
      </w:r>
      <w:r>
        <w:tab/>
      </w:r>
      <w:r>
        <w:tab/>
      </w:r>
      <w:r>
        <w:tab/>
      </w:r>
      <w:r w:rsidRPr="00C14AB4">
        <w:t>10</w:t>
      </w:r>
      <w:r w:rsidRPr="00C14AB4">
        <w:tab/>
        <w:t>/* 10 ms */</w:t>
      </w:r>
    </w:p>
    <w:p w14:paraId="0D247AE0" w14:textId="080330A3" w:rsidR="00C14AB4" w:rsidRDefault="00C14AB4" w:rsidP="00C14AB4">
      <w:pPr>
        <w:pStyle w:val="ListParagraph"/>
        <w:numPr>
          <w:ilvl w:val="0"/>
          <w:numId w:val="26"/>
        </w:numPr>
        <w:spacing w:after="0"/>
      </w:pPr>
      <w:r>
        <w:t>Vì 1 tick tương đương 1ms, nên 10 tick là 10ms, Task led 10ms sẽ được call 1 lần</w:t>
      </w:r>
    </w:p>
    <w:p w14:paraId="1A1FBE83" w14:textId="3978BBE3" w:rsidR="002921FD" w:rsidRDefault="00C14AB4" w:rsidP="00B67A61">
      <w:pPr>
        <w:pStyle w:val="ListParagraph"/>
        <w:numPr>
          <w:ilvl w:val="0"/>
          <w:numId w:val="26"/>
        </w:numPr>
        <w:spacing w:after="0"/>
      </w:pPr>
      <w:r w:rsidRPr="00C14AB4">
        <w:t>timer_se</w:t>
      </w:r>
      <w:r>
        <w:t>t(&amp;pLED1Test,500,CLOCK_TYPE_MS): init chu kì timer là 500ms sẽ toggle led 1 lần và in ra UART</w:t>
      </w:r>
      <w:r w:rsidR="00B67A61">
        <w:t>1</w:t>
      </w:r>
    </w:p>
    <w:p w14:paraId="67CCD40C" w14:textId="02CF7183" w:rsidR="00842589" w:rsidRDefault="00842589" w:rsidP="00842589">
      <w:pPr>
        <w:pStyle w:val="Heading2"/>
      </w:pPr>
      <w:r>
        <w:t>BOOTLOADER:</w:t>
      </w:r>
    </w:p>
    <w:p w14:paraId="6B425819" w14:textId="331A0517" w:rsidR="00842589" w:rsidRDefault="00842589" w:rsidP="00842589">
      <w:pPr>
        <w:pStyle w:val="Heading3"/>
        <w:ind w:firstLine="720"/>
      </w:pPr>
      <w:r>
        <w:t xml:space="preserve">Địa chỉ bootloader </w:t>
      </w:r>
      <w:r w:rsidRPr="00842589">
        <w:t>FW_FLASH_ADDR</w:t>
      </w:r>
      <w:r>
        <w:t xml:space="preserve">: </w:t>
      </w:r>
      <w:r w:rsidRPr="00842589">
        <w:t>0x08005000</w:t>
      </w:r>
    </w:p>
    <w:p w14:paraId="08420AB1" w14:textId="5A088EB4" w:rsidR="00842589" w:rsidRPr="00842589" w:rsidRDefault="00842589" w:rsidP="00842589">
      <w:pPr>
        <w:pStyle w:val="Heading3"/>
      </w:pPr>
      <w:r>
        <w:tab/>
        <w:t xml:space="preserve">Địa chỉ chứa thông tin sản phẩm: </w:t>
      </w:r>
      <w:r w:rsidR="00814868">
        <w:t xml:space="preserve">USER_INFO_FLASH_ADDR: </w:t>
      </w:r>
      <w:bookmarkStart w:id="0" w:name="_GoBack"/>
      <w:bookmarkEnd w:id="0"/>
      <w:r w:rsidRPr="00842589">
        <w:t>0x08004800</w:t>
      </w:r>
    </w:p>
    <w:sectPr w:rsidR="00842589" w:rsidRPr="00842589"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F0CFA" w14:textId="77777777" w:rsidR="005E5CE6" w:rsidRDefault="005E5CE6">
      <w:pPr>
        <w:spacing w:after="0"/>
      </w:pPr>
      <w:r>
        <w:separator/>
      </w:r>
    </w:p>
  </w:endnote>
  <w:endnote w:type="continuationSeparator" w:id="0">
    <w:p w14:paraId="76C31853" w14:textId="77777777" w:rsidR="005E5CE6" w:rsidRDefault="005E5C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HGMinchoB">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DFA3F" w14:textId="33625B57" w:rsidR="006270A9" w:rsidRDefault="009D5933">
    <w:pPr>
      <w:pStyle w:val="Footer"/>
    </w:pPr>
    <w:r>
      <w:t xml:space="preserve">Page </w:t>
    </w:r>
    <w:r>
      <w:fldChar w:fldCharType="begin"/>
    </w:r>
    <w:r>
      <w:instrText xml:space="preserve"> PAGE   \* MERGEFORMAT </w:instrText>
    </w:r>
    <w:r>
      <w:fldChar w:fldCharType="separate"/>
    </w:r>
    <w:r w:rsidR="0081486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6FEFE" w14:textId="77777777" w:rsidR="005E5CE6" w:rsidRDefault="005E5CE6">
      <w:pPr>
        <w:spacing w:after="0"/>
      </w:pPr>
      <w:r>
        <w:separator/>
      </w:r>
    </w:p>
  </w:footnote>
  <w:footnote w:type="continuationSeparator" w:id="0">
    <w:p w14:paraId="7F3E4A6D" w14:textId="77777777" w:rsidR="005E5CE6" w:rsidRDefault="005E5CE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36F8F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A33963"/>
    <w:multiLevelType w:val="hybridMultilevel"/>
    <w:tmpl w:val="9E080656"/>
    <w:lvl w:ilvl="0" w:tplc="93ACA8F0">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B5F1E"/>
    <w:multiLevelType w:val="hybridMultilevel"/>
    <w:tmpl w:val="38E4D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1"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8"/>
  </w:num>
  <w:num w:numId="16">
    <w:abstractNumId w:val="14"/>
  </w:num>
  <w:num w:numId="17">
    <w:abstractNumId w:val="17"/>
  </w:num>
  <w:num w:numId="18">
    <w:abstractNumId w:val="12"/>
  </w:num>
  <w:num w:numId="19">
    <w:abstractNumId w:val="21"/>
  </w:num>
  <w:num w:numId="20">
    <w:abstractNumId w:val="19"/>
  </w:num>
  <w:num w:numId="21">
    <w:abstractNumId w:val="13"/>
  </w:num>
  <w:num w:numId="22">
    <w:abstractNumId w:val="16"/>
  </w:num>
  <w:num w:numId="23">
    <w:abstractNumId w:val="20"/>
  </w:num>
  <w:num w:numId="24">
    <w:abstractNumId w:val="13"/>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36"/>
    <w:rsid w:val="00002E6A"/>
    <w:rsid w:val="00016614"/>
    <w:rsid w:val="00033592"/>
    <w:rsid w:val="00035AAC"/>
    <w:rsid w:val="000A4F59"/>
    <w:rsid w:val="000B3D50"/>
    <w:rsid w:val="000C3462"/>
    <w:rsid w:val="000F372D"/>
    <w:rsid w:val="00132419"/>
    <w:rsid w:val="00141A4C"/>
    <w:rsid w:val="001547B7"/>
    <w:rsid w:val="00190038"/>
    <w:rsid w:val="001B29CF"/>
    <w:rsid w:val="002610E6"/>
    <w:rsid w:val="0028220F"/>
    <w:rsid w:val="002921FD"/>
    <w:rsid w:val="002B4EF0"/>
    <w:rsid w:val="002C5AFF"/>
    <w:rsid w:val="003039DB"/>
    <w:rsid w:val="0032102E"/>
    <w:rsid w:val="00336F16"/>
    <w:rsid w:val="00337704"/>
    <w:rsid w:val="00345242"/>
    <w:rsid w:val="00356C14"/>
    <w:rsid w:val="00370DCB"/>
    <w:rsid w:val="003B1495"/>
    <w:rsid w:val="003F1D2E"/>
    <w:rsid w:val="00475B3B"/>
    <w:rsid w:val="004858CC"/>
    <w:rsid w:val="004A4F24"/>
    <w:rsid w:val="004E1A36"/>
    <w:rsid w:val="005137CC"/>
    <w:rsid w:val="00556585"/>
    <w:rsid w:val="00594252"/>
    <w:rsid w:val="005A3254"/>
    <w:rsid w:val="005D4EF5"/>
    <w:rsid w:val="005E5CE6"/>
    <w:rsid w:val="00606985"/>
    <w:rsid w:val="00613D5C"/>
    <w:rsid w:val="00617B26"/>
    <w:rsid w:val="006270A9"/>
    <w:rsid w:val="006437DF"/>
    <w:rsid w:val="0066605C"/>
    <w:rsid w:val="00675956"/>
    <w:rsid w:val="00681034"/>
    <w:rsid w:val="006B5CB1"/>
    <w:rsid w:val="006C780C"/>
    <w:rsid w:val="006E4E2F"/>
    <w:rsid w:val="006F2363"/>
    <w:rsid w:val="00725187"/>
    <w:rsid w:val="00727EAE"/>
    <w:rsid w:val="00735A3C"/>
    <w:rsid w:val="0074728B"/>
    <w:rsid w:val="007618B0"/>
    <w:rsid w:val="007B34CB"/>
    <w:rsid w:val="007C2765"/>
    <w:rsid w:val="007D7D8E"/>
    <w:rsid w:val="0081449C"/>
    <w:rsid w:val="00814868"/>
    <w:rsid w:val="00816216"/>
    <w:rsid w:val="0082661F"/>
    <w:rsid w:val="00840E38"/>
    <w:rsid w:val="00842589"/>
    <w:rsid w:val="00860FF5"/>
    <w:rsid w:val="00862316"/>
    <w:rsid w:val="0087734B"/>
    <w:rsid w:val="008B0E0A"/>
    <w:rsid w:val="008E04F3"/>
    <w:rsid w:val="00932BE5"/>
    <w:rsid w:val="00934ACF"/>
    <w:rsid w:val="00957271"/>
    <w:rsid w:val="009A3135"/>
    <w:rsid w:val="009C384D"/>
    <w:rsid w:val="009D1FEC"/>
    <w:rsid w:val="009D5933"/>
    <w:rsid w:val="009E0622"/>
    <w:rsid w:val="009E7237"/>
    <w:rsid w:val="00A20C2B"/>
    <w:rsid w:val="00A36E73"/>
    <w:rsid w:val="00A54179"/>
    <w:rsid w:val="00A82BE4"/>
    <w:rsid w:val="00AC0860"/>
    <w:rsid w:val="00AC55E2"/>
    <w:rsid w:val="00AD6323"/>
    <w:rsid w:val="00AE79F4"/>
    <w:rsid w:val="00B0082F"/>
    <w:rsid w:val="00B061DC"/>
    <w:rsid w:val="00B37D8D"/>
    <w:rsid w:val="00B46DA2"/>
    <w:rsid w:val="00B477EE"/>
    <w:rsid w:val="00B50ACD"/>
    <w:rsid w:val="00B54CB9"/>
    <w:rsid w:val="00B63458"/>
    <w:rsid w:val="00B67A61"/>
    <w:rsid w:val="00BD768D"/>
    <w:rsid w:val="00BE1471"/>
    <w:rsid w:val="00C017B4"/>
    <w:rsid w:val="00C051BA"/>
    <w:rsid w:val="00C14246"/>
    <w:rsid w:val="00C14762"/>
    <w:rsid w:val="00C14AB4"/>
    <w:rsid w:val="00C61F8E"/>
    <w:rsid w:val="00C86B39"/>
    <w:rsid w:val="00C91074"/>
    <w:rsid w:val="00CA2B18"/>
    <w:rsid w:val="00CB5B79"/>
    <w:rsid w:val="00CC77C7"/>
    <w:rsid w:val="00CE15E9"/>
    <w:rsid w:val="00D1739B"/>
    <w:rsid w:val="00DB00A4"/>
    <w:rsid w:val="00DD6B82"/>
    <w:rsid w:val="00DE03A0"/>
    <w:rsid w:val="00E14E0E"/>
    <w:rsid w:val="00E1530A"/>
    <w:rsid w:val="00E21621"/>
    <w:rsid w:val="00E275A9"/>
    <w:rsid w:val="00E73DB2"/>
    <w:rsid w:val="00E77775"/>
    <w:rsid w:val="00E83E4B"/>
    <w:rsid w:val="00E90361"/>
    <w:rsid w:val="00EB2B80"/>
    <w:rsid w:val="00EF4202"/>
    <w:rsid w:val="00F24AFE"/>
    <w:rsid w:val="00F630A8"/>
    <w:rsid w:val="00FC57FC"/>
    <w:rsid w:val="00FD06D7"/>
    <w:rsid w:val="00FE3E7A"/>
    <w:rsid w:val="00FE6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484B5"/>
  <w15:chartTrackingRefBased/>
  <w15:docId w15:val="{3EDD02E6-A3F8-4CBF-A36D-1241D419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370DCB"/>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unhideWhenUsed/>
    <w:qFormat/>
    <w:rsid w:val="00FE6BFA"/>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fontstyle01">
    <w:name w:val="fontstyle01"/>
    <w:basedOn w:val="DefaultParagraphFont"/>
    <w:rsid w:val="00CE15E9"/>
    <w:rPr>
      <w:rFonts w:ascii="TimesNewRoman" w:hAnsi="TimesNewRoman" w:hint="default"/>
      <w:b w:val="0"/>
      <w:bCs w:val="0"/>
      <w:i w:val="0"/>
      <w:iCs w:val="0"/>
      <w:color w:val="000000"/>
      <w:sz w:val="28"/>
      <w:szCs w:val="28"/>
    </w:rPr>
  </w:style>
  <w:style w:type="character" w:customStyle="1" w:styleId="Heading3Char">
    <w:name w:val="Heading 3 Char"/>
    <w:basedOn w:val="DefaultParagraphFont"/>
    <w:link w:val="Heading3"/>
    <w:uiPriority w:val="9"/>
    <w:rsid w:val="00370DCB"/>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rsid w:val="00FE6BFA"/>
    <w:rPr>
      <w:rFonts w:asciiTheme="majorHAnsi" w:eastAsiaTheme="majorEastAsia" w:hAnsiTheme="majorHAnsi" w:cstheme="majorBidi"/>
      <w:i/>
      <w:iCs/>
      <w:color w:val="2A7B88" w:themeColor="accent1" w:themeShade="BF"/>
    </w:rPr>
  </w:style>
  <w:style w:type="character" w:customStyle="1" w:styleId="fontstyle21">
    <w:name w:val="fontstyle21"/>
    <w:basedOn w:val="DefaultParagraphFont"/>
    <w:rsid w:val="00B0082F"/>
    <w:rPr>
      <w:rFonts w:ascii="TimesNewRoman" w:hAnsi="TimesNewRoman" w:hint="default"/>
      <w:b w:val="0"/>
      <w:bCs w:val="0"/>
      <w:i w:val="0"/>
      <w:iCs w:val="0"/>
      <w:color w:val="000000"/>
      <w:sz w:val="28"/>
      <w:szCs w:val="28"/>
    </w:rPr>
  </w:style>
  <w:style w:type="character" w:customStyle="1" w:styleId="fontstyle31">
    <w:name w:val="fontstyle31"/>
    <w:basedOn w:val="DefaultParagraphFont"/>
    <w:rsid w:val="00DB00A4"/>
    <w:rPr>
      <w:rFonts w:ascii="TimesNewRoman" w:hAnsi="TimesNewRoman" w:hint="default"/>
      <w:b w:val="0"/>
      <w:bCs w:val="0"/>
      <w:i w:val="0"/>
      <w:iCs w:val="0"/>
      <w:color w:val="000000"/>
      <w:sz w:val="28"/>
      <w:szCs w:val="28"/>
    </w:rPr>
  </w:style>
  <w:style w:type="paragraph" w:styleId="ListParagraph">
    <w:name w:val="List Paragraph"/>
    <w:basedOn w:val="Normal"/>
    <w:uiPriority w:val="34"/>
    <w:unhideWhenUsed/>
    <w:qFormat/>
    <w:rsid w:val="00C14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310901">
      <w:bodyDiv w:val="1"/>
      <w:marLeft w:val="0"/>
      <w:marRight w:val="0"/>
      <w:marTop w:val="0"/>
      <w:marBottom w:val="0"/>
      <w:divBdr>
        <w:top w:val="none" w:sz="0" w:space="0" w:color="auto"/>
        <w:left w:val="none" w:sz="0" w:space="0" w:color="auto"/>
        <w:bottom w:val="none" w:sz="0" w:space="0" w:color="auto"/>
        <w:right w:val="none" w:sz="0" w:space="0" w:color="auto"/>
      </w:divBdr>
    </w:div>
    <w:div w:id="167294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hai269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Kokono\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E8B52-DA07-480B-B070-474E547E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543</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 Son Hai</dc:creator>
  <cp:keywords/>
  <cp:lastModifiedBy>Dang Son Hai</cp:lastModifiedBy>
  <cp:revision>28</cp:revision>
  <cp:lastPrinted>2017-12-17T14:28:00Z</cp:lastPrinted>
  <dcterms:created xsi:type="dcterms:W3CDTF">2017-12-19T16:42:00Z</dcterms:created>
  <dcterms:modified xsi:type="dcterms:W3CDTF">2017-12-22T10:53:00Z</dcterms:modified>
  <cp:version/>
</cp:coreProperties>
</file>
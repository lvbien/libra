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17C39" w14:textId="7DD1F50A" w:rsidR="00816216" w:rsidRDefault="00594252" w:rsidP="007618B0">
      <w:pPr>
        <w:pStyle w:val="Title"/>
        <w:jc w:val="center"/>
      </w:pPr>
      <w:r>
        <w:t>STM32F103C–FREERTOS-PLATFORM</w:t>
      </w:r>
    </w:p>
    <w:p w14:paraId="47392975" w14:textId="1D6483A2" w:rsidR="001547B7" w:rsidRDefault="008B29B6" w:rsidP="007618B0">
      <w:pPr>
        <w:pStyle w:val="Title"/>
        <w:jc w:val="center"/>
      </w:pPr>
      <w:r>
        <w:t>TUT2</w:t>
      </w:r>
      <w:r w:rsidR="007618B0">
        <w:t xml:space="preserve">: FREERTOS, </w:t>
      </w:r>
      <w:r>
        <w:t>User Task</w:t>
      </w:r>
      <w:r w:rsidR="007618B0">
        <w:t xml:space="preserve">, </w:t>
      </w:r>
      <w:r>
        <w:t>IO Task</w:t>
      </w:r>
    </w:p>
    <w:p w14:paraId="7AB26BDA" w14:textId="345513BD" w:rsidR="007618B0" w:rsidRDefault="008B29B6" w:rsidP="007618B0">
      <w:pPr>
        <w:pStyle w:val="Title"/>
        <w:jc w:val="center"/>
      </w:pPr>
      <w:r>
        <w:t>AT command</w:t>
      </w:r>
      <w:r w:rsidR="007618B0">
        <w:t xml:space="preserve">, </w:t>
      </w:r>
      <w:r>
        <w:t>Watchdog</w:t>
      </w:r>
    </w:p>
    <w:p w14:paraId="6CB433A9" w14:textId="21C9738B" w:rsidR="00DE03A0" w:rsidRDefault="00CE15E9" w:rsidP="00141A4C">
      <w:r>
        <w:t>Addr</w:t>
      </w:r>
      <w:r w:rsidR="003B1495">
        <w:t>ess</w:t>
      </w:r>
      <w:r>
        <w:t>: 666/49 3 Thang 2, Ward 14, District 10</w:t>
      </w:r>
      <w:r w:rsidR="00DE03A0">
        <w:t>, Ho Chi Minh City, Vietnam</w:t>
      </w:r>
    </w:p>
    <w:p w14:paraId="40DB52B8" w14:textId="2F9A5728" w:rsidR="00594252" w:rsidRDefault="00CE15E9" w:rsidP="00141A4C">
      <w:r>
        <w:t>Phone: +84986035797</w:t>
      </w:r>
      <w:r w:rsidR="00141A4C">
        <w:t> | </w:t>
      </w:r>
      <w:r>
        <w:t xml:space="preserve">Email: </w:t>
      </w:r>
      <w:hyperlink r:id="rId8" w:history="1">
        <w:r w:rsidR="00594252" w:rsidRPr="00007CB7">
          <w:rPr>
            <w:rStyle w:val="Hyperlink"/>
          </w:rPr>
          <w:t>sonhai26988@gmail.com</w:t>
        </w:r>
      </w:hyperlink>
    </w:p>
    <w:p w14:paraId="625677E4" w14:textId="3B6DA088" w:rsidR="007618B0" w:rsidRDefault="007618B0" w:rsidP="007618B0">
      <w:pPr>
        <w:pStyle w:val="Heading1"/>
      </w:pPr>
      <w:r>
        <w:t>Công việc:</w:t>
      </w:r>
    </w:p>
    <w:p w14:paraId="0D9D777E" w14:textId="39E94408" w:rsidR="00B6399F" w:rsidRDefault="00B6399F" w:rsidP="001547B7">
      <w:pPr>
        <w:pStyle w:val="ListBullet"/>
      </w:pPr>
      <w:r>
        <w:t>Add Watchdog Function</w:t>
      </w:r>
    </w:p>
    <w:p w14:paraId="44E3C47E" w14:textId="68E3EA32" w:rsidR="00B6399F" w:rsidRDefault="00B6399F" w:rsidP="001547B7">
      <w:pPr>
        <w:pStyle w:val="ListBullet"/>
      </w:pPr>
      <w:r>
        <w:t>Build ATPN đơn giản để test hiệu quả của tập lệnh AT 2 chiều.</w:t>
      </w:r>
    </w:p>
    <w:p w14:paraId="0A9C60C0" w14:textId="6291003B" w:rsidR="00B6399F" w:rsidRPr="007618B0" w:rsidRDefault="00B6399F" w:rsidP="001547B7">
      <w:pPr>
        <w:pStyle w:val="ListBullet"/>
      </w:pPr>
      <w:r>
        <w:t>Build IO Task để đọc nút nhấn và control LED.</w:t>
      </w:r>
    </w:p>
    <w:p w14:paraId="22D8FAAA" w14:textId="77B44237" w:rsidR="007618B0" w:rsidRDefault="007618B0" w:rsidP="00141A4C">
      <w:pPr>
        <w:pStyle w:val="Heading1"/>
      </w:pPr>
      <w:r>
        <w:t>Ý tưởng:</w:t>
      </w:r>
    </w:p>
    <w:p w14:paraId="3ED6E240" w14:textId="778B7B87" w:rsidR="00EB2B80" w:rsidRDefault="00B6399F" w:rsidP="00B54CB9">
      <w:pPr>
        <w:pStyle w:val="ListBullet"/>
      </w:pPr>
      <w:r>
        <w:t>Sử dụng IDWG: independent watchdog, là watchdog chuyên dùng khi bị fail chương trình: con trỏ ở Hardfault, IDWG sẽ ko reload counter, dẫn đến watchdog làm reset MCU. Việc dùng watchdog rất cần thiết cho việc detect lỗi và debug.</w:t>
      </w:r>
    </w:p>
    <w:p w14:paraId="64B68CCE" w14:textId="1140C09B" w:rsidR="00B6399F" w:rsidRDefault="00B6399F" w:rsidP="00141A4C">
      <w:pPr>
        <w:pStyle w:val="ListBullet"/>
      </w:pPr>
      <w:r>
        <w:t>ATPN: AT Phi Navigator: là tập lệnh dùng để check các sản phẩm của a Phi</w:t>
      </w:r>
    </w:p>
    <w:p w14:paraId="7C29AFCE" w14:textId="51FCE103" w:rsidR="007E268C" w:rsidRDefault="007E268C" w:rsidP="00141A4C">
      <w:pPr>
        <w:pStyle w:val="ListBullet"/>
      </w:pPr>
      <w:r>
        <w:t>Port printf function để xuất UART cho việc kiểm tra dữ liệu dễ dàng. Port vào UART1</w:t>
      </w:r>
    </w:p>
    <w:p w14:paraId="1A1DC2F3" w14:textId="5B4C0B92" w:rsidR="00780D5C" w:rsidRDefault="00780D5C" w:rsidP="00141A4C">
      <w:pPr>
        <w:pStyle w:val="ListBullet"/>
      </w:pPr>
      <w:r>
        <w:t>IO Task sẽ có piority cao trong hệ thống: nhiệm vụ của IO task là quét các output khi nhận được 1 schedule update của task khác, tương tác vào các struct để quản lý IO và quét các Input để detect sự kiện như nút nhấn.</w:t>
      </w:r>
    </w:p>
    <w:p w14:paraId="3529F5E0" w14:textId="4E979BB0" w:rsidR="00862316" w:rsidRDefault="009A3135" w:rsidP="00862316">
      <w:pPr>
        <w:pStyle w:val="Heading1"/>
      </w:pPr>
      <w:r>
        <w:t>T</w:t>
      </w:r>
      <w:r w:rsidR="007618B0">
        <w:t>hự</w:t>
      </w:r>
      <w:r>
        <w:t>c</w:t>
      </w:r>
      <w:r w:rsidR="007618B0">
        <w:t xml:space="preserve"> hiện</w:t>
      </w:r>
      <w:r w:rsidR="00735A3C">
        <w:t>, các hàm,</w:t>
      </w:r>
      <w:r>
        <w:t>và cách sử dụng:</w:t>
      </w:r>
    </w:p>
    <w:p w14:paraId="293C864E" w14:textId="77777777" w:rsidR="00735A3C" w:rsidRDefault="00735A3C" w:rsidP="00862316">
      <w:pPr>
        <w:pStyle w:val="Heading1"/>
      </w:pPr>
    </w:p>
    <w:p w14:paraId="67BD6F78" w14:textId="7DB8FD6F" w:rsidR="00016614" w:rsidRDefault="00B6399F" w:rsidP="00016614">
      <w:pPr>
        <w:pStyle w:val="Heading2"/>
      </w:pPr>
      <w:r>
        <w:t>Watchdog</w:t>
      </w:r>
      <w:r w:rsidR="00016614">
        <w:t>:</w:t>
      </w:r>
    </w:p>
    <w:p w14:paraId="19872FE8" w14:textId="7602EDD2" w:rsidR="00016614" w:rsidRDefault="00016614" w:rsidP="00016614">
      <w:pPr>
        <w:pStyle w:val="Heading3"/>
        <w:ind w:firstLine="720"/>
      </w:pPr>
      <w:r>
        <w:t>Các file sử dụng:</w:t>
      </w:r>
    </w:p>
    <w:p w14:paraId="4AAC9D6D" w14:textId="7E59AB7B" w:rsidR="00FE3E7A" w:rsidRDefault="00780D5C" w:rsidP="00FE3E7A">
      <w:pPr>
        <w:spacing w:after="0"/>
        <w:ind w:left="1440"/>
      </w:pPr>
      <w:r w:rsidRPr="00780D5C">
        <w:t>Watchdog_Function.c</w:t>
      </w:r>
      <w:r w:rsidR="00FE3E7A">
        <w:t>: tầng driver cho các hàm sử dụng: dùng init, truyền nhận data…</w:t>
      </w:r>
    </w:p>
    <w:p w14:paraId="536C5DF8" w14:textId="2CCD7E3A" w:rsidR="00FE3E7A" w:rsidRDefault="00780D5C" w:rsidP="00FE3E7A">
      <w:pPr>
        <w:spacing w:after="0"/>
        <w:ind w:left="1440"/>
      </w:pPr>
      <w:r>
        <w:t>Watchdog_Function.h</w:t>
      </w:r>
      <w:r w:rsidR="00FE3E7A">
        <w:t>:</w:t>
      </w:r>
    </w:p>
    <w:p w14:paraId="053B5629" w14:textId="3D2E3533" w:rsidR="00FE3E7A" w:rsidRDefault="00780D5C" w:rsidP="00780D5C">
      <w:pPr>
        <w:spacing w:after="0"/>
        <w:ind w:left="1440"/>
      </w:pPr>
      <w:r w:rsidRPr="00780D5C">
        <w:t>Watchdog_Function_Profile.h</w:t>
      </w:r>
      <w:r w:rsidR="00FE3E7A">
        <w:t xml:space="preserve">: </w:t>
      </w:r>
      <w:r>
        <w:t>define cho các chế độ watchdog muốn sử dụng</w:t>
      </w:r>
    </w:p>
    <w:p w14:paraId="71A8BFB5" w14:textId="300CBF50" w:rsidR="00016614" w:rsidRDefault="00016614" w:rsidP="00016614">
      <w:pPr>
        <w:pStyle w:val="Heading3"/>
        <w:ind w:firstLine="720"/>
      </w:pPr>
      <w:r>
        <w:t>Cách thực hiện:</w:t>
      </w:r>
    </w:p>
    <w:p w14:paraId="29D9B1CF" w14:textId="07E6148F" w:rsidR="00735A3C" w:rsidRDefault="00B6399F" w:rsidP="00FE3E7A">
      <w:pPr>
        <w:spacing w:after="0"/>
        <w:ind w:left="1440"/>
      </w:pPr>
      <w:r w:rsidRPr="00B6399F">
        <w:t>#include "Watchdog_Function.h"</w:t>
      </w:r>
      <w:r>
        <w:t xml:space="preserve"> vào file “Common.h”</w:t>
      </w:r>
    </w:p>
    <w:p w14:paraId="09281EE4" w14:textId="30BBC25D" w:rsidR="00FE3E7A" w:rsidRDefault="00B6399F" w:rsidP="00FE3E7A">
      <w:pPr>
        <w:spacing w:after="0"/>
        <w:ind w:left="1440"/>
      </w:pPr>
      <w:r>
        <w:t xml:space="preserve">Trong ngắt timer </w:t>
      </w:r>
      <w:r w:rsidR="00780D5C">
        <w:t xml:space="preserve">timebase </w:t>
      </w:r>
      <w:r>
        <w:t>bỏ thêm define watchdog sử dụng, và thêm đoạn code để reload counter.</w:t>
      </w:r>
    </w:p>
    <w:p w14:paraId="5ED95CA1" w14:textId="6810626C" w:rsidR="00780D5C" w:rsidRDefault="00780D5C" w:rsidP="00780D5C">
      <w:pPr>
        <w:spacing w:after="0"/>
        <w:ind w:left="1440"/>
      </w:pPr>
      <w:r>
        <w:t>Có thể reload counter trong task, để chắc chắn task đó ko bị treo, khi đó bỏ reload trong timer</w:t>
      </w:r>
    </w:p>
    <w:p w14:paraId="79E9C969" w14:textId="77777777" w:rsidR="00780D5C" w:rsidRPr="00016614" w:rsidRDefault="00780D5C" w:rsidP="00FE3E7A">
      <w:pPr>
        <w:spacing w:after="0"/>
        <w:ind w:left="1440"/>
      </w:pPr>
    </w:p>
    <w:p w14:paraId="7A8F9A05" w14:textId="3B37EC79" w:rsidR="00016614" w:rsidRDefault="00016614" w:rsidP="00016614">
      <w:pPr>
        <w:ind w:left="720"/>
      </w:pPr>
    </w:p>
    <w:p w14:paraId="6B77AA02" w14:textId="77777777" w:rsidR="00474D4F" w:rsidRPr="00016614" w:rsidRDefault="00474D4F" w:rsidP="00016614">
      <w:pPr>
        <w:ind w:left="720"/>
      </w:pPr>
    </w:p>
    <w:p w14:paraId="4CCC06E0" w14:textId="6E3D2817" w:rsidR="00016614" w:rsidRPr="00016614" w:rsidRDefault="00474D4F" w:rsidP="00016614">
      <w:pPr>
        <w:pStyle w:val="Heading2"/>
      </w:pPr>
      <w:r>
        <w:lastRenderedPageBreak/>
        <w:t>ATPN</w:t>
      </w:r>
    </w:p>
    <w:p w14:paraId="7B968D59" w14:textId="77777777" w:rsidR="00735A3C" w:rsidRDefault="00735A3C" w:rsidP="00735A3C">
      <w:pPr>
        <w:pStyle w:val="Heading3"/>
        <w:ind w:firstLine="720"/>
      </w:pPr>
      <w:r>
        <w:t>Các file sử dụng:</w:t>
      </w:r>
    </w:p>
    <w:p w14:paraId="59B98531" w14:textId="18E7868D" w:rsidR="00735A3C" w:rsidRDefault="00474D4F" w:rsidP="00735A3C">
      <w:pPr>
        <w:spacing w:after="0"/>
        <w:ind w:left="1440"/>
      </w:pPr>
      <w:r w:rsidRPr="00474D4F">
        <w:t>ComFunction</w:t>
      </w:r>
      <w:r w:rsidR="00735A3C" w:rsidRPr="00735A3C">
        <w:t>.c</w:t>
      </w:r>
      <w:r w:rsidR="00735A3C">
        <w:t xml:space="preserve">: các hàm quản lý </w:t>
      </w:r>
      <w:r>
        <w:t>cổng com của tập lệnh</w:t>
      </w:r>
    </w:p>
    <w:p w14:paraId="0B2D3945" w14:textId="768FB57C" w:rsidR="00735A3C" w:rsidRDefault="00474D4F" w:rsidP="00750427">
      <w:pPr>
        <w:spacing w:after="0"/>
        <w:ind w:left="1440"/>
      </w:pPr>
      <w:r w:rsidRPr="00474D4F">
        <w:t>ComFunction</w:t>
      </w:r>
      <w:r w:rsidR="00735A3C" w:rsidRPr="00735A3C">
        <w:t>.h</w:t>
      </w:r>
      <w:r w:rsidR="00735A3C">
        <w:t>:</w:t>
      </w:r>
    </w:p>
    <w:p w14:paraId="60FAC9F5" w14:textId="6D0FA90D" w:rsidR="00735A3C" w:rsidRDefault="00735A3C" w:rsidP="00735A3C">
      <w:pPr>
        <w:pStyle w:val="Heading3"/>
        <w:ind w:firstLine="720"/>
      </w:pPr>
      <w:r>
        <w:t>Cách thực hiện:</w:t>
      </w:r>
    </w:p>
    <w:p w14:paraId="2F8060B8" w14:textId="2D519C6B" w:rsidR="00F83FB9" w:rsidRDefault="00750427" w:rsidP="00750427">
      <w:pPr>
        <w:spacing w:after="0"/>
        <w:ind w:left="1440"/>
      </w:pPr>
      <w:r>
        <w:t xml:space="preserve">Việc quét cổng COM </w:t>
      </w:r>
      <w:r w:rsidR="00431031">
        <w:t xml:space="preserve">(hàm </w:t>
      </w:r>
      <w:r w:rsidR="00431031" w:rsidRPr="00431031">
        <w:t xml:space="preserve">vComPortProcess </w:t>
      </w:r>
      <w:r w:rsidR="00431031">
        <w:t xml:space="preserve">()) </w:t>
      </w:r>
      <w:r>
        <w:t>sẽ diễn ra trong User_Task hiện thực 10ms tương ứng 10 cycle click 1 lần.</w:t>
      </w:r>
      <w:r w:rsidR="00F83FB9">
        <w:t xml:space="preserve"> Khi nhận đủ frame, qui định bằng việc kết thúc trong 1 interval ko có dữ liệu sẽ process buffer nhận được, ở đây qui định là 10ms.</w:t>
      </w:r>
    </w:p>
    <w:p w14:paraId="4BACF3F3" w14:textId="38C2D712" w:rsidR="00F83FB9" w:rsidRDefault="00F83FB9" w:rsidP="00750427">
      <w:pPr>
        <w:spacing w:after="0"/>
        <w:ind w:left="1440"/>
      </w:pPr>
      <w:r>
        <w:t xml:space="preserve">Sau khi Parse ra sẽ feedback command và process lên </w:t>
      </w:r>
      <w:r w:rsidR="00BA1205">
        <w:t>cổng UART</w:t>
      </w:r>
      <w:r>
        <w:t>.</w:t>
      </w:r>
    </w:p>
    <w:p w14:paraId="0C44BB48" w14:textId="1AC93E94" w:rsidR="00F83FB9" w:rsidRDefault="00F83FB9" w:rsidP="00750427">
      <w:pPr>
        <w:spacing w:after="0"/>
        <w:ind w:left="1440"/>
      </w:pPr>
      <w:r>
        <w:t>Có thể dùng các tập lệnh để config, ghi flash, điều khiển các IO, set giá trị cho các parameter</w:t>
      </w:r>
      <w:r w:rsidR="00BA1205">
        <w:t>.</w:t>
      </w:r>
    </w:p>
    <w:p w14:paraId="35727B8C" w14:textId="3A4A69A1" w:rsidR="00BA1205" w:rsidRPr="00750427" w:rsidRDefault="00BA1205" w:rsidP="00750427">
      <w:pPr>
        <w:spacing w:after="0"/>
        <w:ind w:left="1440"/>
      </w:pPr>
      <w:r>
        <w:t>Lưu ý trong demo này sử dụng chỉ 1 UART, có thể chia ra 2 uart để vừa làm debug và làm config riêng biệt.</w:t>
      </w:r>
    </w:p>
    <w:p w14:paraId="2FA064B1" w14:textId="664DE9B2" w:rsidR="00735A3C" w:rsidRPr="00016614" w:rsidRDefault="00F83FB9" w:rsidP="00735A3C">
      <w:pPr>
        <w:pStyle w:val="Heading2"/>
      </w:pPr>
      <w:r>
        <w:t>IO Task</w:t>
      </w:r>
    </w:p>
    <w:p w14:paraId="11916610" w14:textId="77777777" w:rsidR="00F83FB9" w:rsidRDefault="00F83FB9" w:rsidP="00F83FB9">
      <w:pPr>
        <w:pStyle w:val="Heading3"/>
        <w:ind w:firstLine="720"/>
      </w:pPr>
      <w:r>
        <w:t>Các file sử dụng:</w:t>
      </w:r>
    </w:p>
    <w:p w14:paraId="12053FF1" w14:textId="3DED1553" w:rsidR="00F83FB9" w:rsidRDefault="001B1CC3" w:rsidP="00F83FB9">
      <w:pPr>
        <w:spacing w:after="0"/>
        <w:ind w:left="1440"/>
      </w:pPr>
      <w:r w:rsidRPr="001B1CC3">
        <w:t>IO_Function.c</w:t>
      </w:r>
      <w:r w:rsidR="00F83FB9">
        <w:t xml:space="preserve">: </w:t>
      </w:r>
    </w:p>
    <w:p w14:paraId="6E72C901" w14:textId="63C224BE" w:rsidR="00F83FB9" w:rsidRDefault="001B1CC3" w:rsidP="00F83FB9">
      <w:pPr>
        <w:spacing w:after="0"/>
        <w:ind w:left="1440"/>
      </w:pPr>
      <w:r w:rsidRPr="001B1CC3">
        <w:t>IO_Function.h</w:t>
      </w:r>
      <w:r w:rsidR="00F83FB9">
        <w:t>:</w:t>
      </w:r>
    </w:p>
    <w:p w14:paraId="2A08788C" w14:textId="7249CFA7" w:rsidR="001B1CC3" w:rsidRDefault="001B1CC3" w:rsidP="00F83FB9">
      <w:pPr>
        <w:spacing w:after="0"/>
        <w:ind w:left="1440"/>
      </w:pPr>
      <w:r w:rsidRPr="001B1CC3">
        <w:t>IO_Function_Profile.h</w:t>
      </w:r>
      <w:r>
        <w:t>:</w:t>
      </w:r>
    </w:p>
    <w:p w14:paraId="6C9EC4FA" w14:textId="399592F8" w:rsidR="001B1CC3" w:rsidRDefault="001B1CC3" w:rsidP="00F83FB9">
      <w:pPr>
        <w:spacing w:after="0"/>
        <w:ind w:left="1440"/>
      </w:pPr>
      <w:r w:rsidRPr="001B1CC3">
        <w:t>IO_Kernel_Function.c</w:t>
      </w:r>
      <w:r>
        <w:t>:</w:t>
      </w:r>
    </w:p>
    <w:p w14:paraId="7D9148A2" w14:textId="4F7EB674" w:rsidR="001B1CC3" w:rsidRDefault="001B1CC3" w:rsidP="00F83FB9">
      <w:pPr>
        <w:spacing w:after="0"/>
        <w:ind w:left="1440"/>
      </w:pPr>
      <w:r w:rsidRPr="001B1CC3">
        <w:t>IO_Kernel_Function.h</w:t>
      </w:r>
      <w:r>
        <w:t>:</w:t>
      </w:r>
    </w:p>
    <w:p w14:paraId="4B2A5BC7" w14:textId="4FB5B763" w:rsidR="001B1CC3" w:rsidRDefault="001B1CC3" w:rsidP="00F83FB9">
      <w:pPr>
        <w:spacing w:after="0"/>
        <w:ind w:left="1440"/>
      </w:pPr>
      <w:r w:rsidRPr="001B1CC3">
        <w:t>IO_Kernel_Task.c</w:t>
      </w:r>
      <w:r>
        <w:t>:</w:t>
      </w:r>
    </w:p>
    <w:p w14:paraId="09493F56" w14:textId="408F86E2" w:rsidR="001B1CC3" w:rsidRDefault="001B1CC3" w:rsidP="00F83FB9">
      <w:pPr>
        <w:spacing w:after="0"/>
        <w:ind w:left="1440"/>
      </w:pPr>
      <w:r w:rsidRPr="001B1CC3">
        <w:t>IO_Kernel_Task.h</w:t>
      </w:r>
      <w:r>
        <w:t>:</w:t>
      </w:r>
    </w:p>
    <w:p w14:paraId="44961E01" w14:textId="77777777" w:rsidR="00F83FB9" w:rsidRDefault="00F83FB9" w:rsidP="00F83FB9">
      <w:pPr>
        <w:pStyle w:val="Heading3"/>
        <w:ind w:firstLine="720"/>
      </w:pPr>
      <w:r>
        <w:t>Cách thực hiện:</w:t>
      </w:r>
    </w:p>
    <w:p w14:paraId="3B407C83" w14:textId="5E153A3E" w:rsidR="00F83FB9" w:rsidRDefault="002F7B2A" w:rsidP="00F83FB9">
      <w:pPr>
        <w:spacing w:after="0"/>
        <w:ind w:left="1440"/>
      </w:pPr>
      <w:r>
        <w:t xml:space="preserve">Tạo </w:t>
      </w:r>
      <w:r w:rsidRPr="002F7B2A">
        <w:t>vIO_Kernel_Task</w:t>
      </w:r>
      <w:r>
        <w:t xml:space="preserve"> với priority cao, trong </w:t>
      </w:r>
      <w:r w:rsidRPr="002F7B2A">
        <w:t>vIO_Kernel_Task</w:t>
      </w:r>
      <w:r>
        <w:t xml:space="preserve"> sẽ có 2 timer, quản lý Input và Output dựa trên thư viện manage của timer timebase</w:t>
      </w:r>
    </w:p>
    <w:p w14:paraId="6F68475E" w14:textId="11939559" w:rsidR="002F7B2A" w:rsidRDefault="002F7B2A" w:rsidP="002F7B2A">
      <w:pPr>
        <w:spacing w:after="0"/>
        <w:ind w:left="1440" w:firstLine="720"/>
      </w:pPr>
      <w:r w:rsidRPr="002F7B2A">
        <w:t>tIO_Input_Task</w:t>
      </w:r>
      <w:r>
        <w:t>: chu kì 5ms, 5 tick</w:t>
      </w:r>
    </w:p>
    <w:p w14:paraId="69A799BD" w14:textId="2D1E05C5" w:rsidR="002F7B2A" w:rsidRDefault="002F7B2A" w:rsidP="002F7B2A">
      <w:pPr>
        <w:spacing w:after="0"/>
        <w:ind w:left="1440" w:firstLine="720"/>
      </w:pPr>
      <w:r>
        <w:t>tIO_Ou</w:t>
      </w:r>
      <w:r w:rsidRPr="002F7B2A">
        <w:t>put_Task</w:t>
      </w:r>
      <w:r>
        <w:t>: chu kì 5ms, 5 tick</w:t>
      </w:r>
    </w:p>
    <w:p w14:paraId="73D02D08" w14:textId="01189561" w:rsidR="002F7B2A" w:rsidRDefault="002F7B2A" w:rsidP="00F83FB9">
      <w:pPr>
        <w:spacing w:after="0"/>
        <w:ind w:left="1440"/>
      </w:pPr>
      <w:r>
        <w:t xml:space="preserve">Trong </w:t>
      </w:r>
      <w:r w:rsidRPr="002F7B2A">
        <w:t>fIO_Input_Task</w:t>
      </w:r>
      <w:r>
        <w:t xml:space="preserve"> sẽ sử dụng các hàm đặc thù để quét nút nhấn. Giải thuật quét nút nhấn được thực hiện qua việc quét </w:t>
      </w:r>
      <w:r w:rsidRPr="002F7B2A">
        <w:t>vGetIOButtonValue</w:t>
      </w:r>
      <w:r>
        <w:t>() và cập nhật vào biến toàn cục:</w:t>
      </w:r>
    </w:p>
    <w:p w14:paraId="272763DC" w14:textId="4B0A01CB" w:rsidR="002F7B2A" w:rsidRDefault="002F7B2A" w:rsidP="00F83FB9">
      <w:pPr>
        <w:spacing w:after="0"/>
        <w:ind w:left="1440"/>
      </w:pPr>
      <w:r w:rsidRPr="002F7B2A">
        <w:t>strIO_Button_Value</w:t>
      </w:r>
      <w:r>
        <w:t xml:space="preserve"> gồm: trạng thái nút, thời gian nhấn nút, cờ cập nhật trạng thái. Hàm này được call bởi IO task mỗi 5ms</w:t>
      </w:r>
    </w:p>
    <w:p w14:paraId="59F39BFD" w14:textId="0A912011" w:rsidR="002F7B2A" w:rsidRDefault="002F7B2A" w:rsidP="002F7B2A">
      <w:pPr>
        <w:spacing w:after="0"/>
        <w:ind w:left="1440"/>
      </w:pPr>
      <w:r>
        <w:t xml:space="preserve">Trong </w:t>
      </w:r>
      <w:r w:rsidR="00952C04">
        <w:t>fIO_Out</w:t>
      </w:r>
      <w:r w:rsidRPr="002F7B2A">
        <w:t>put_Task</w:t>
      </w:r>
      <w:r>
        <w:t xml:space="preserve"> sẽ quản lý việc xuất IO, </w:t>
      </w:r>
      <w:r w:rsidR="00952C04">
        <w:t xml:space="preserve">như led, relay, còi, tùy đáp ứng về tần số để config cho các đối tượng khác nhau, fOutput sẽ thực hiện </w:t>
      </w:r>
      <w:r w:rsidR="00952C04" w:rsidRPr="00952C04">
        <w:t>vIO_Output</w:t>
      </w:r>
      <w:r w:rsidR="00952C04">
        <w:t xml:space="preserve"> để quét các parameter cho việc xuất ngõ ra. Các task cập nhật parameter qua hàm: </w:t>
      </w:r>
      <w:r w:rsidR="00952C04" w:rsidRPr="00952C04">
        <w:t>vIO_ConfigOutput</w:t>
      </w:r>
      <w:r w:rsidR="00952C04">
        <w:t>()</w:t>
      </w:r>
    </w:p>
    <w:p w14:paraId="7C87EA84" w14:textId="170B8E9A" w:rsidR="00952C04" w:rsidRDefault="00952C04" w:rsidP="002F7B2A">
      <w:pPr>
        <w:spacing w:after="0"/>
        <w:ind w:left="1440"/>
      </w:pPr>
      <w:r>
        <w:t xml:space="preserve">Hàm </w:t>
      </w:r>
      <w:r w:rsidRPr="00952C04">
        <w:t>vIO_ConfigOutput</w:t>
      </w:r>
      <w:r>
        <w:t xml:space="preserve"> có sử dụng cờ để ưu tiên, chèn ngang process đang thực hiện hoặc ko?</w:t>
      </w:r>
    </w:p>
    <w:p w14:paraId="316A7A0B" w14:textId="2C7767D4" w:rsidR="00952C04" w:rsidRDefault="00952C04" w:rsidP="002F7B2A">
      <w:pPr>
        <w:spacing w:after="0"/>
        <w:ind w:left="1440"/>
      </w:pPr>
      <w:r w:rsidRPr="00952C04">
        <w:t>enumbool vIO_ConfigOutput(structIO_Manage_Output *pOutput, uint32 uFrequency, uint32 uTimeline, uint32 uCountToggle, enumbool bStartState, enumbool bEndState, enumbool bFlagInterrupt)</w:t>
      </w:r>
      <w:r>
        <w:t>:</w:t>
      </w:r>
    </w:p>
    <w:p w14:paraId="7BD6FCBD" w14:textId="735FC9D6" w:rsidR="00952C04" w:rsidRDefault="00952C04" w:rsidP="002F7B2A">
      <w:pPr>
        <w:spacing w:after="0"/>
        <w:ind w:left="1440"/>
      </w:pPr>
      <w:r>
        <w:tab/>
      </w:r>
      <w:r w:rsidRPr="00952C04">
        <w:t>pOutput</w:t>
      </w:r>
      <w:r>
        <w:t>: pointer của IO cần toggle</w:t>
      </w:r>
    </w:p>
    <w:p w14:paraId="3CCEFF91" w14:textId="2ACBA1EA" w:rsidR="00952C04" w:rsidRDefault="00952C04" w:rsidP="002F7B2A">
      <w:pPr>
        <w:spacing w:after="0"/>
        <w:ind w:left="1440"/>
      </w:pPr>
      <w:r>
        <w:tab/>
      </w:r>
      <w:r w:rsidRPr="00952C04">
        <w:t>uFrequency</w:t>
      </w:r>
      <w:r>
        <w:t>: tần số toggle</w:t>
      </w:r>
    </w:p>
    <w:p w14:paraId="45ABBE5A" w14:textId="04F6103E" w:rsidR="00952C04" w:rsidRDefault="00952C04" w:rsidP="002F7B2A">
      <w:pPr>
        <w:spacing w:after="0"/>
        <w:ind w:left="1440"/>
      </w:pPr>
      <w:r>
        <w:tab/>
      </w:r>
      <w:r w:rsidRPr="00952C04">
        <w:t>uTimeline</w:t>
      </w:r>
      <w:r>
        <w:t>: thời gian đáp ứng</w:t>
      </w:r>
    </w:p>
    <w:p w14:paraId="6ED9D770" w14:textId="74B0DB8D" w:rsidR="00952C04" w:rsidRDefault="00952C04" w:rsidP="002F7B2A">
      <w:pPr>
        <w:spacing w:after="0"/>
        <w:ind w:left="1440"/>
      </w:pPr>
      <w:r>
        <w:tab/>
      </w:r>
      <w:r w:rsidRPr="00952C04">
        <w:t>uCountToggle</w:t>
      </w:r>
      <w:r>
        <w:t>: số lần toggle</w:t>
      </w:r>
    </w:p>
    <w:p w14:paraId="17BBECCD" w14:textId="49AF1356" w:rsidR="00952C04" w:rsidRDefault="00952C04" w:rsidP="00952C04">
      <w:pPr>
        <w:spacing w:after="0"/>
        <w:ind w:left="1440" w:firstLine="720"/>
      </w:pPr>
      <w:r w:rsidRPr="00952C04">
        <w:t>bStartState</w:t>
      </w:r>
      <w:r>
        <w:t>: trạng thái bắt đầu</w:t>
      </w:r>
    </w:p>
    <w:p w14:paraId="5C85A701" w14:textId="3DBD5D3D" w:rsidR="00952C04" w:rsidRDefault="00952C04" w:rsidP="00952C04">
      <w:pPr>
        <w:spacing w:after="0"/>
        <w:ind w:left="1440" w:firstLine="720"/>
      </w:pPr>
      <w:r w:rsidRPr="00952C04">
        <w:t>bEndState</w:t>
      </w:r>
      <w:r>
        <w:t>: trạng thái kế thúc</w:t>
      </w:r>
    </w:p>
    <w:p w14:paraId="24AECE58" w14:textId="32DF154A" w:rsidR="00952C04" w:rsidRDefault="00952C04" w:rsidP="00952C04">
      <w:pPr>
        <w:spacing w:after="0"/>
        <w:ind w:left="1440" w:firstLine="720"/>
      </w:pPr>
      <w:r w:rsidRPr="00952C04">
        <w:t>bFlagInterrupt</w:t>
      </w:r>
      <w:r>
        <w:t>: cờ cho phép chen ngang chu trình</w:t>
      </w:r>
    </w:p>
    <w:p w14:paraId="334091DF" w14:textId="50B6FED4" w:rsidR="00952C04" w:rsidRDefault="00952C04" w:rsidP="00952C04">
      <w:pPr>
        <w:spacing w:after="0"/>
        <w:ind w:left="1440" w:firstLine="720"/>
      </w:pPr>
    </w:p>
    <w:p w14:paraId="175AE78E" w14:textId="28FB132E" w:rsidR="00952C04" w:rsidRDefault="00952C04" w:rsidP="00952C04">
      <w:pPr>
        <w:spacing w:after="0"/>
        <w:ind w:left="1440" w:firstLine="720"/>
      </w:pPr>
    </w:p>
    <w:p w14:paraId="431B8BC6" w14:textId="5FB8D99A" w:rsidR="00952C04" w:rsidRDefault="00952C04" w:rsidP="00952C04">
      <w:pPr>
        <w:spacing w:after="0"/>
        <w:ind w:left="1440" w:firstLine="720"/>
      </w:pPr>
    </w:p>
    <w:p w14:paraId="5180CAE0" w14:textId="77777777" w:rsidR="00952C04" w:rsidRPr="00750427" w:rsidRDefault="00952C04" w:rsidP="00952C04">
      <w:pPr>
        <w:spacing w:after="0"/>
        <w:ind w:left="1440" w:firstLine="720"/>
      </w:pPr>
    </w:p>
    <w:p w14:paraId="0BA4CB28" w14:textId="384A8F3C" w:rsidR="00474D4F" w:rsidRDefault="00474D4F" w:rsidP="00474D4F">
      <w:pPr>
        <w:pStyle w:val="Heading1"/>
      </w:pPr>
      <w:r>
        <w:lastRenderedPageBreak/>
        <w:t>DEMO TUT2:</w:t>
      </w:r>
    </w:p>
    <w:p w14:paraId="1239D576" w14:textId="11E25C22" w:rsidR="00952C04" w:rsidRDefault="00952C04" w:rsidP="00952C04">
      <w:pPr>
        <w:pStyle w:val="ListBullet"/>
      </w:pPr>
      <w:r>
        <w:t>Firmware sử dụng watchdog giống bootloader để reload</w:t>
      </w:r>
    </w:p>
    <w:p w14:paraId="33F53B46" w14:textId="5DD4BE6B" w:rsidR="00952C04" w:rsidRDefault="00952C04" w:rsidP="00952C04">
      <w:pPr>
        <w:pStyle w:val="ListBullet"/>
      </w:pPr>
      <w:r>
        <w:t>Call 2 task: User_Task và IO_Task</w:t>
      </w:r>
    </w:p>
    <w:p w14:paraId="5743E48B" w14:textId="33F48FCA" w:rsidR="00952C04" w:rsidRDefault="00952C04" w:rsidP="00952C04">
      <w:pPr>
        <w:pStyle w:val="ListBullet"/>
      </w:pPr>
      <w:r>
        <w:t>User_Task sẽ quản lý cổng UART1 thực hiện các command từ máy tính truyền xuống, và set parameter cho IO_Task</w:t>
      </w:r>
    </w:p>
    <w:p w14:paraId="1E4066DF" w14:textId="389E8CFA" w:rsidR="00952C04" w:rsidRDefault="00952C04" w:rsidP="00952C04">
      <w:pPr>
        <w:pStyle w:val="ListBullet"/>
      </w:pPr>
      <w:r>
        <w:t>IO_Task: thực hiện các thao tác In, Out digital và đợi update parameter từ User Task</w:t>
      </w:r>
    </w:p>
    <w:p w14:paraId="35931668" w14:textId="01BB99ED" w:rsidR="00BA1205" w:rsidRDefault="00BA1205" w:rsidP="00952C04">
      <w:pPr>
        <w:pStyle w:val="ListBullet"/>
      </w:pPr>
      <w:r>
        <w:t>Các tập lệnh hỗ trợ:</w:t>
      </w:r>
    </w:p>
    <w:p w14:paraId="150CDC63" w14:textId="38A997E9" w:rsidR="00BA1205" w:rsidRDefault="00BA1205" w:rsidP="00BA1205">
      <w:pPr>
        <w:pStyle w:val="ListBullet"/>
        <w:numPr>
          <w:ilvl w:val="1"/>
          <w:numId w:val="21"/>
        </w:numPr>
      </w:pPr>
      <w:r>
        <w:t>ATPN+?: lệnh hỏi thông tin board. Trong demo sẽ trả lên: product, productID, HardwareID, BootloaderID, FirmwareID…</w:t>
      </w:r>
    </w:p>
    <w:p w14:paraId="5D35A16E" w14:textId="2851EADB" w:rsidR="00BA1205" w:rsidRDefault="00BA1205" w:rsidP="00BA1205">
      <w:pPr>
        <w:pStyle w:val="ListBullet"/>
        <w:numPr>
          <w:ilvl w:val="1"/>
          <w:numId w:val="21"/>
        </w:numPr>
      </w:pPr>
      <w:r w:rsidRPr="00BA1205">
        <w:t>P2TCMD_SET_LED_DIRECT</w:t>
      </w:r>
      <w:r>
        <w:t>:</w:t>
      </w:r>
      <w:r w:rsidR="00AD2C12">
        <w:t xml:space="preserve"> Set lên chân PC13</w:t>
      </w:r>
    </w:p>
    <w:p w14:paraId="61BDAF1A" w14:textId="64B7A115" w:rsidR="00AD2C12" w:rsidRDefault="00BA1205" w:rsidP="00677036">
      <w:pPr>
        <w:pStyle w:val="ListBullet"/>
        <w:numPr>
          <w:ilvl w:val="2"/>
          <w:numId w:val="21"/>
        </w:numPr>
      </w:pPr>
      <w:r w:rsidRPr="00BA1205">
        <w:t>ATPN+$00$C4$00$00$00$00$01</w:t>
      </w:r>
      <w:r w:rsidR="00AD2C12">
        <w:t>: Set LED 1 On</w:t>
      </w:r>
    </w:p>
    <w:p w14:paraId="3523E2E1" w14:textId="3E815A01" w:rsidR="00AD2C12" w:rsidRDefault="00AD2C12" w:rsidP="00677036">
      <w:pPr>
        <w:pStyle w:val="ListBullet"/>
        <w:numPr>
          <w:ilvl w:val="2"/>
          <w:numId w:val="21"/>
        </w:numPr>
      </w:pPr>
      <w:r w:rsidRPr="00BA1205">
        <w:t>ATPN+$00$C4$00$00$00$00$01</w:t>
      </w:r>
      <w:r>
        <w:t>: Set LED 1 Off</w:t>
      </w:r>
    </w:p>
    <w:p w14:paraId="0366A026" w14:textId="6A1D6767" w:rsidR="00AD2C12" w:rsidRDefault="00AD2C12" w:rsidP="00AD2C12">
      <w:pPr>
        <w:pStyle w:val="ListBullet"/>
        <w:numPr>
          <w:ilvl w:val="1"/>
          <w:numId w:val="21"/>
        </w:numPr>
      </w:pPr>
      <w:r>
        <w:t xml:space="preserve">Update vào struct </w:t>
      </w:r>
      <w:r w:rsidRPr="00AD2C12">
        <w:t>bLEDConfigCommand</w:t>
      </w:r>
      <w:r>
        <w:t xml:space="preserve"> các thông số theo thứ tự byte như sau:</w:t>
      </w:r>
    </w:p>
    <w:p w14:paraId="56334BEF" w14:textId="77777777" w:rsidR="00AD2C12" w:rsidRDefault="00AD2C12" w:rsidP="00677036">
      <w:pPr>
        <w:pStyle w:val="ListBullet"/>
        <w:numPr>
          <w:ilvl w:val="3"/>
          <w:numId w:val="21"/>
        </w:numPr>
      </w:pPr>
      <w:r>
        <w:t>bLEDConfigCommand.uCountToggle  = UART_BUFFER_RX[iUART_DATA];</w:t>
      </w:r>
    </w:p>
    <w:p w14:paraId="585F696A" w14:textId="5CA1311C" w:rsidR="00AD2C12" w:rsidRDefault="00AD2C12" w:rsidP="00836998">
      <w:pPr>
        <w:pStyle w:val="ListBullet"/>
        <w:numPr>
          <w:ilvl w:val="3"/>
          <w:numId w:val="21"/>
        </w:numPr>
      </w:pPr>
      <w:r>
        <w:t>bLEDConfigCommand.uFrequency    = UART_BUFFER_RX[iUART_DATA+1];</w:t>
      </w:r>
    </w:p>
    <w:p w14:paraId="5F5BE338" w14:textId="7C3C7464" w:rsidR="00AD2C12" w:rsidRDefault="00AD2C12" w:rsidP="00677036">
      <w:pPr>
        <w:pStyle w:val="ListBullet"/>
        <w:numPr>
          <w:ilvl w:val="3"/>
          <w:numId w:val="21"/>
        </w:numPr>
      </w:pPr>
      <w:r>
        <w:t>bLEDConfigCommand.</w:t>
      </w:r>
      <w:r w:rsidR="005B6E24">
        <w:t xml:space="preserve">bStartState </w:t>
      </w:r>
      <w:r w:rsidR="00836998">
        <w:tab/>
        <w:t>= UART_BUFFER_RX[iUART_DATA+2</w:t>
      </w:r>
      <w:r>
        <w:t>];</w:t>
      </w:r>
    </w:p>
    <w:p w14:paraId="6328C1C5" w14:textId="34F21660" w:rsidR="00AD2C12" w:rsidRDefault="00AD2C12" w:rsidP="00677036">
      <w:pPr>
        <w:pStyle w:val="ListBullet"/>
        <w:numPr>
          <w:ilvl w:val="3"/>
          <w:numId w:val="21"/>
        </w:numPr>
      </w:pPr>
      <w:r>
        <w:t>bLEDConfigCommand.</w:t>
      </w:r>
      <w:r w:rsidR="005B6E24">
        <w:t>bEndState</w:t>
      </w:r>
      <w:r w:rsidR="00836998">
        <w:tab/>
        <w:t>= UART_BUFFER_RX[iUART_DATA+3</w:t>
      </w:r>
      <w:r>
        <w:t>];</w:t>
      </w:r>
    </w:p>
    <w:p w14:paraId="269633A9" w14:textId="0552813E" w:rsidR="007417C2" w:rsidRDefault="001D2D54" w:rsidP="00677036">
      <w:pPr>
        <w:pStyle w:val="ListBullet"/>
        <w:numPr>
          <w:ilvl w:val="3"/>
          <w:numId w:val="21"/>
        </w:numPr>
      </w:pPr>
      <w:r>
        <w:t>b</w:t>
      </w:r>
      <w:r w:rsidR="00AD2C12">
        <w:t xml:space="preserve">LEDConfigCommand.bFlagStart </w:t>
      </w:r>
      <w:r w:rsidR="00836998">
        <w:t xml:space="preserve">   = UART_BUFFER_RX[iUART_DATA+4</w:t>
      </w:r>
      <w:r w:rsidR="00AD2C12">
        <w:t>];</w:t>
      </w:r>
    </w:p>
    <w:p w14:paraId="48BF34A1" w14:textId="77777777" w:rsidR="00677036" w:rsidRDefault="00677036" w:rsidP="00677036">
      <w:pPr>
        <w:pStyle w:val="ListBullet"/>
        <w:numPr>
          <w:ilvl w:val="2"/>
          <w:numId w:val="21"/>
        </w:numPr>
      </w:pPr>
      <w:r>
        <w:t xml:space="preserve">Vd: </w:t>
      </w:r>
    </w:p>
    <w:p w14:paraId="066555F3" w14:textId="6EEB2A83" w:rsidR="00677036" w:rsidRDefault="003C73D0" w:rsidP="00417090">
      <w:pPr>
        <w:pStyle w:val="ListBullet"/>
        <w:numPr>
          <w:ilvl w:val="3"/>
          <w:numId w:val="21"/>
        </w:numPr>
      </w:pPr>
      <w:r>
        <w:t>ATPN+$00$C2$00$00$00$00$08</w:t>
      </w:r>
      <w:bookmarkStart w:id="0" w:name="_GoBack"/>
      <w:bookmarkEnd w:id="0"/>
      <w:r w:rsidR="00417090" w:rsidRPr="00417090">
        <w:t>$64$01$00$00</w:t>
      </w:r>
      <w:r w:rsidR="00677036">
        <w:t>:</w:t>
      </w:r>
    </w:p>
    <w:p w14:paraId="085C112C" w14:textId="0BEA325D" w:rsidR="00677036" w:rsidRDefault="00677036" w:rsidP="00677036">
      <w:pPr>
        <w:pStyle w:val="ListBullet"/>
        <w:numPr>
          <w:ilvl w:val="4"/>
          <w:numId w:val="21"/>
        </w:numPr>
      </w:pPr>
      <w:r>
        <w:t>0xC2: SET LED PARAMETER</w:t>
      </w:r>
    </w:p>
    <w:p w14:paraId="329ACCAA" w14:textId="1BD18FCE" w:rsidR="00677036" w:rsidRDefault="005B6E24" w:rsidP="00677036">
      <w:pPr>
        <w:pStyle w:val="ListBullet"/>
        <w:numPr>
          <w:ilvl w:val="4"/>
          <w:numId w:val="21"/>
        </w:numPr>
      </w:pPr>
      <w:r>
        <w:t>0x</w:t>
      </w:r>
      <w:r w:rsidR="00677036" w:rsidRPr="00677036">
        <w:t>08</w:t>
      </w:r>
      <w:r w:rsidR="00677036">
        <w:t>: chớp 4 lần on, 4 lần off</w:t>
      </w:r>
    </w:p>
    <w:p w14:paraId="74A47D2F" w14:textId="5AEC95FA" w:rsidR="005B6E24" w:rsidRDefault="005B6E24" w:rsidP="00537E15">
      <w:pPr>
        <w:pStyle w:val="ListBullet"/>
        <w:numPr>
          <w:ilvl w:val="4"/>
          <w:numId w:val="21"/>
        </w:numPr>
      </w:pPr>
      <w:r>
        <w:t>0x64</w:t>
      </w:r>
      <w:r w:rsidR="00677036">
        <w:t xml:space="preserve">: </w:t>
      </w:r>
      <w:r>
        <w:t>chu kì 1000ms là 1s, 0x64 = 100</w:t>
      </w:r>
    </w:p>
    <w:p w14:paraId="7B3B24A5" w14:textId="27D691D7" w:rsidR="005B6E24" w:rsidRDefault="005B6E24" w:rsidP="005B6E24">
      <w:pPr>
        <w:pStyle w:val="ListBullet"/>
        <w:numPr>
          <w:ilvl w:val="4"/>
          <w:numId w:val="21"/>
        </w:numPr>
      </w:pPr>
      <w:r>
        <w:t>0x10: bStartState là 1</w:t>
      </w:r>
    </w:p>
    <w:p w14:paraId="26FDD8B8" w14:textId="3386E5A5" w:rsidR="005B6E24" w:rsidRDefault="005B6E24" w:rsidP="005B6E24">
      <w:pPr>
        <w:pStyle w:val="ListBullet"/>
        <w:numPr>
          <w:ilvl w:val="4"/>
          <w:numId w:val="21"/>
        </w:numPr>
      </w:pPr>
      <w:r>
        <w:t>0x10: bEndState là 0</w:t>
      </w:r>
    </w:p>
    <w:p w14:paraId="6DA5A3F8" w14:textId="77220FB5" w:rsidR="005B6E24" w:rsidRDefault="006A49BD" w:rsidP="005B6E24">
      <w:pPr>
        <w:pStyle w:val="ListBullet"/>
        <w:numPr>
          <w:ilvl w:val="4"/>
          <w:numId w:val="21"/>
        </w:numPr>
      </w:pPr>
      <w:r>
        <w:t>bFlagStart</w:t>
      </w:r>
      <w:r w:rsidR="00441E8D">
        <w:t>: có interrupt hay ko?</w:t>
      </w:r>
    </w:p>
    <w:p w14:paraId="1BB9B536" w14:textId="77DC83EA" w:rsidR="00952C04" w:rsidRDefault="008B29B6" w:rsidP="00BA1205">
      <w:pPr>
        <w:pStyle w:val="ListBullet"/>
      </w:pPr>
      <w:r>
        <w:t xml:space="preserve">Khóa Task </w:t>
      </w:r>
      <w:r w:rsidRPr="008B29B6">
        <w:t xml:space="preserve">LED1_Task </w:t>
      </w:r>
      <w:r>
        <w:t xml:space="preserve"> bằng cách </w:t>
      </w:r>
      <w:r w:rsidR="005951C8">
        <w:t>thêm</w:t>
      </w:r>
      <w:r>
        <w:t xml:space="preserve"> </w:t>
      </w:r>
      <w:r w:rsidR="005951C8">
        <w:t>“//” :</w:t>
      </w:r>
    </w:p>
    <w:p w14:paraId="6DC33A41" w14:textId="1FAB4C81" w:rsidR="00BA1205" w:rsidRPr="00842589" w:rsidRDefault="005951C8" w:rsidP="00BA1205">
      <w:pPr>
        <w:pStyle w:val="ListBullet"/>
        <w:numPr>
          <w:ilvl w:val="0"/>
          <w:numId w:val="0"/>
        </w:numPr>
        <w:ind w:left="216"/>
      </w:pPr>
      <w:r w:rsidRPr="005951C8">
        <w:t>//OS_xTaskCreate(LED1_Task, "LED1_Task", LED1_TASK_STACK_SIZE, NULL, LED1_TASK</w:t>
      </w:r>
      <w:r w:rsidR="00BA1205">
        <w:t>_PRIORITY, &amp;xLED1_Task_Handle)</w:t>
      </w:r>
    </w:p>
    <w:sectPr w:rsidR="00BA1205" w:rsidRPr="0084258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0773A" w14:textId="77777777" w:rsidR="00B807C4" w:rsidRDefault="00B807C4">
      <w:pPr>
        <w:spacing w:after="0"/>
      </w:pPr>
      <w:r>
        <w:separator/>
      </w:r>
    </w:p>
  </w:endnote>
  <w:endnote w:type="continuationSeparator" w:id="0">
    <w:p w14:paraId="789EB3DA" w14:textId="77777777" w:rsidR="00B807C4" w:rsidRDefault="00B807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DFA3F" w14:textId="622B2202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C73D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23D6C" w14:textId="77777777" w:rsidR="00B807C4" w:rsidRDefault="00B807C4">
      <w:pPr>
        <w:spacing w:after="0"/>
      </w:pPr>
      <w:r>
        <w:separator/>
      </w:r>
    </w:p>
  </w:footnote>
  <w:footnote w:type="continuationSeparator" w:id="0">
    <w:p w14:paraId="3094B77E" w14:textId="77777777" w:rsidR="00B807C4" w:rsidRDefault="00B807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36F8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33963"/>
    <w:multiLevelType w:val="hybridMultilevel"/>
    <w:tmpl w:val="9E080656"/>
    <w:lvl w:ilvl="0" w:tplc="93ACA8F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B5F1E"/>
    <w:multiLevelType w:val="hybridMultilevel"/>
    <w:tmpl w:val="38E4D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2"/>
  </w:num>
  <w:num w:numId="19">
    <w:abstractNumId w:val="21"/>
  </w:num>
  <w:num w:numId="20">
    <w:abstractNumId w:val="19"/>
  </w:num>
  <w:num w:numId="21">
    <w:abstractNumId w:val="13"/>
  </w:num>
  <w:num w:numId="22">
    <w:abstractNumId w:val="16"/>
  </w:num>
  <w:num w:numId="23">
    <w:abstractNumId w:val="20"/>
  </w:num>
  <w:num w:numId="24">
    <w:abstractNumId w:val="13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36"/>
    <w:rsid w:val="00002E6A"/>
    <w:rsid w:val="00016614"/>
    <w:rsid w:val="00033592"/>
    <w:rsid w:val="00035AAC"/>
    <w:rsid w:val="000A4F59"/>
    <w:rsid w:val="000B3D50"/>
    <w:rsid w:val="000C3462"/>
    <w:rsid w:val="000F372D"/>
    <w:rsid w:val="00132419"/>
    <w:rsid w:val="00141A4C"/>
    <w:rsid w:val="001547B7"/>
    <w:rsid w:val="00190038"/>
    <w:rsid w:val="001B1CC3"/>
    <w:rsid w:val="001B29CF"/>
    <w:rsid w:val="001D2D54"/>
    <w:rsid w:val="00245012"/>
    <w:rsid w:val="002610E6"/>
    <w:rsid w:val="0028220F"/>
    <w:rsid w:val="002921FD"/>
    <w:rsid w:val="002B4EF0"/>
    <w:rsid w:val="002C5AFF"/>
    <w:rsid w:val="002F7B2A"/>
    <w:rsid w:val="003039DB"/>
    <w:rsid w:val="0032102E"/>
    <w:rsid w:val="00336F16"/>
    <w:rsid w:val="00337704"/>
    <w:rsid w:val="00345242"/>
    <w:rsid w:val="00356C14"/>
    <w:rsid w:val="00370DCB"/>
    <w:rsid w:val="003B1495"/>
    <w:rsid w:val="003C73D0"/>
    <w:rsid w:val="003F1D2E"/>
    <w:rsid w:val="00417090"/>
    <w:rsid w:val="00431031"/>
    <w:rsid w:val="00441E8D"/>
    <w:rsid w:val="00450CA3"/>
    <w:rsid w:val="00474D4F"/>
    <w:rsid w:val="00475B3B"/>
    <w:rsid w:val="004858CC"/>
    <w:rsid w:val="004A4F24"/>
    <w:rsid w:val="004E1A36"/>
    <w:rsid w:val="005137CC"/>
    <w:rsid w:val="00537E15"/>
    <w:rsid w:val="00556585"/>
    <w:rsid w:val="00594252"/>
    <w:rsid w:val="005951C8"/>
    <w:rsid w:val="005A3254"/>
    <w:rsid w:val="005B6E24"/>
    <w:rsid w:val="005D4EF5"/>
    <w:rsid w:val="005E5CE6"/>
    <w:rsid w:val="00606985"/>
    <w:rsid w:val="00613D5C"/>
    <w:rsid w:val="00617B26"/>
    <w:rsid w:val="006270A9"/>
    <w:rsid w:val="006437DF"/>
    <w:rsid w:val="0066605C"/>
    <w:rsid w:val="00675956"/>
    <w:rsid w:val="00677036"/>
    <w:rsid w:val="00681034"/>
    <w:rsid w:val="006A49BD"/>
    <w:rsid w:val="006B5CB1"/>
    <w:rsid w:val="006C780C"/>
    <w:rsid w:val="006E4E2F"/>
    <w:rsid w:val="006F2363"/>
    <w:rsid w:val="00725187"/>
    <w:rsid w:val="00727EAE"/>
    <w:rsid w:val="00735A3C"/>
    <w:rsid w:val="007417C2"/>
    <w:rsid w:val="0074728B"/>
    <w:rsid w:val="00750427"/>
    <w:rsid w:val="007618B0"/>
    <w:rsid w:val="00780D5C"/>
    <w:rsid w:val="007B34CB"/>
    <w:rsid w:val="007C2765"/>
    <w:rsid w:val="007D7D8E"/>
    <w:rsid w:val="007E268C"/>
    <w:rsid w:val="007F2BF6"/>
    <w:rsid w:val="0081449C"/>
    <w:rsid w:val="00814868"/>
    <w:rsid w:val="00816216"/>
    <w:rsid w:val="0082661F"/>
    <w:rsid w:val="00836998"/>
    <w:rsid w:val="00840E38"/>
    <w:rsid w:val="00842589"/>
    <w:rsid w:val="00860FF5"/>
    <w:rsid w:val="00862316"/>
    <w:rsid w:val="0087734B"/>
    <w:rsid w:val="008B0E0A"/>
    <w:rsid w:val="008B29B6"/>
    <w:rsid w:val="008E04F3"/>
    <w:rsid w:val="00932BE5"/>
    <w:rsid w:val="00934ACF"/>
    <w:rsid w:val="00952C04"/>
    <w:rsid w:val="00957271"/>
    <w:rsid w:val="009A3135"/>
    <w:rsid w:val="009C384D"/>
    <w:rsid w:val="009D1FEC"/>
    <w:rsid w:val="009D5933"/>
    <w:rsid w:val="009E0622"/>
    <w:rsid w:val="009E7237"/>
    <w:rsid w:val="00A20C2B"/>
    <w:rsid w:val="00A36E73"/>
    <w:rsid w:val="00A54179"/>
    <w:rsid w:val="00A82BE4"/>
    <w:rsid w:val="00AC0860"/>
    <w:rsid w:val="00AC55E2"/>
    <w:rsid w:val="00AD2C12"/>
    <w:rsid w:val="00AD6323"/>
    <w:rsid w:val="00AE79F4"/>
    <w:rsid w:val="00B0082F"/>
    <w:rsid w:val="00B061DC"/>
    <w:rsid w:val="00B37D8D"/>
    <w:rsid w:val="00B46DA2"/>
    <w:rsid w:val="00B477EE"/>
    <w:rsid w:val="00B50ACD"/>
    <w:rsid w:val="00B54CB9"/>
    <w:rsid w:val="00B63458"/>
    <w:rsid w:val="00B6399F"/>
    <w:rsid w:val="00B67A61"/>
    <w:rsid w:val="00B807C4"/>
    <w:rsid w:val="00BA1205"/>
    <w:rsid w:val="00BD768D"/>
    <w:rsid w:val="00BE1471"/>
    <w:rsid w:val="00C017B4"/>
    <w:rsid w:val="00C051BA"/>
    <w:rsid w:val="00C14246"/>
    <w:rsid w:val="00C14762"/>
    <w:rsid w:val="00C14AB4"/>
    <w:rsid w:val="00C61F8E"/>
    <w:rsid w:val="00C86B39"/>
    <w:rsid w:val="00C91074"/>
    <w:rsid w:val="00CA2B18"/>
    <w:rsid w:val="00CB5B79"/>
    <w:rsid w:val="00CC77C7"/>
    <w:rsid w:val="00CE15E9"/>
    <w:rsid w:val="00D1739B"/>
    <w:rsid w:val="00DB00A4"/>
    <w:rsid w:val="00DD6B82"/>
    <w:rsid w:val="00DE03A0"/>
    <w:rsid w:val="00E14E0E"/>
    <w:rsid w:val="00E1530A"/>
    <w:rsid w:val="00E21621"/>
    <w:rsid w:val="00E275A9"/>
    <w:rsid w:val="00E73DB2"/>
    <w:rsid w:val="00E77775"/>
    <w:rsid w:val="00E83E4B"/>
    <w:rsid w:val="00E90361"/>
    <w:rsid w:val="00E90B56"/>
    <w:rsid w:val="00EB2B80"/>
    <w:rsid w:val="00EF4202"/>
    <w:rsid w:val="00F24AFE"/>
    <w:rsid w:val="00F630A8"/>
    <w:rsid w:val="00F83FB9"/>
    <w:rsid w:val="00FC57FC"/>
    <w:rsid w:val="00FD06D7"/>
    <w:rsid w:val="00FE3E7A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484B5"/>
  <w15:chartTrackingRefBased/>
  <w15:docId w15:val="{3EDD02E6-A3F8-4CBF-A36D-1241D419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fontstyle01">
    <w:name w:val="fontstyle01"/>
    <w:basedOn w:val="DefaultParagraphFont"/>
    <w:rsid w:val="00CE15E9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0DCB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6BFA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fontstyle21">
    <w:name w:val="fontstyle21"/>
    <w:basedOn w:val="DefaultParagraphFont"/>
    <w:rsid w:val="00B0082F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B00A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C1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hai269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Kokono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7F6A-08BE-4846-94D3-13207400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650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Son Hai</dc:creator>
  <cp:keywords/>
  <cp:lastModifiedBy>Dang Son Hai</cp:lastModifiedBy>
  <cp:revision>48</cp:revision>
  <cp:lastPrinted>2017-12-17T14:28:00Z</cp:lastPrinted>
  <dcterms:created xsi:type="dcterms:W3CDTF">2017-12-19T16:42:00Z</dcterms:created>
  <dcterms:modified xsi:type="dcterms:W3CDTF">2017-12-25T15:51:00Z</dcterms:modified>
  <cp:version/>
</cp:coreProperties>
</file>